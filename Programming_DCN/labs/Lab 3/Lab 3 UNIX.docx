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63" w:rsidRDefault="004C1263" w:rsidP="006D5116"/>
    <w:p w:rsidR="004C1263" w:rsidRDefault="004C1263" w:rsidP="006D5116"/>
    <w:p w:rsidR="004C1263" w:rsidRPr="00A77DA2" w:rsidRDefault="00CB0155" w:rsidP="00E5307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UNIX</w:t>
      </w:r>
    </w:p>
    <w:p w:rsidR="004C1263" w:rsidRDefault="004C1263" w:rsidP="006D5116"/>
    <w:p w:rsidR="004C1263" w:rsidRDefault="003C412D" w:rsidP="00E53079">
      <w:pPr>
        <w:jc w:val="center"/>
      </w:pPr>
      <w:r>
        <w:t xml:space="preserve">Denna laboration gjordes i syfte i att lära sig att kompilera och </w:t>
      </w:r>
      <w:r w:rsidR="00B370F4">
        <w:t>köra processer i en UNIX-miljö genom Linux-distributionen Ubuntu. Kompileringar och körningar av processer sköttes</w:t>
      </w:r>
      <w:r w:rsidR="00700061">
        <w:t xml:space="preserve"> via operativsystemets terminal för kommandon.</w:t>
      </w:r>
    </w:p>
    <w:p w:rsidR="004C1263" w:rsidRDefault="004C1263" w:rsidP="00B04A9C"/>
    <w:p w:rsidR="004C1263" w:rsidRDefault="004C1263" w:rsidP="00B04A9C"/>
    <w:p w:rsidR="004C1263" w:rsidRDefault="004C1263" w:rsidP="00282B32">
      <w:pPr>
        <w:rPr>
          <w:szCs w:val="24"/>
        </w:rPr>
      </w:pPr>
      <w:r>
        <w:t xml:space="preserve">Kurs: </w:t>
      </w:r>
      <w:r w:rsidR="003A7B7A">
        <w:t>Datorkommunikation och nät</w:t>
      </w:r>
      <w:r w:rsidR="00E11758">
        <w:t xml:space="preserve"> (DT2017-0200/DT2022-0222)</w:t>
      </w:r>
    </w:p>
    <w:p w:rsidR="004C1263" w:rsidRDefault="004C1263" w:rsidP="00282B32">
      <w:pPr>
        <w:rPr>
          <w:szCs w:val="24"/>
        </w:rPr>
      </w:pPr>
    </w:p>
    <w:p w:rsidR="004C1263" w:rsidRDefault="004C1263" w:rsidP="00282B32">
      <w:pPr>
        <w:rPr>
          <w:szCs w:val="24"/>
        </w:rPr>
      </w:pPr>
    </w:p>
    <w:p w:rsidR="004C1263" w:rsidRDefault="004C1263" w:rsidP="00282B32">
      <w:pPr>
        <w:rPr>
          <w:szCs w:val="24"/>
        </w:rPr>
      </w:pPr>
    </w:p>
    <w:p w:rsidR="004C1263" w:rsidRDefault="004C1263" w:rsidP="00282B32">
      <w:pPr>
        <w:rPr>
          <w:szCs w:val="24"/>
        </w:rPr>
      </w:pPr>
    </w:p>
    <w:p w:rsidR="004C1263" w:rsidRPr="00821BCD" w:rsidRDefault="004C1263" w:rsidP="00E675B3">
      <w:pPr>
        <w:ind w:firstLine="567"/>
        <w:rPr>
          <w:i/>
          <w:iCs/>
          <w:sz w:val="20"/>
        </w:rPr>
      </w:pPr>
      <w:r w:rsidRPr="00821BCD">
        <w:rPr>
          <w:i/>
          <w:iCs/>
          <w:sz w:val="20"/>
        </w:rPr>
        <w:t>Härmed försäkrar jag/vi att jag/vi utan att ha erhållit eller lämnat någon hjälp utfört detta arbete.</w:t>
      </w:r>
    </w:p>
    <w:p w:rsidR="004C1263" w:rsidRPr="00584EE4" w:rsidRDefault="004C1263" w:rsidP="00282B32"/>
    <w:p w:rsidR="004C1263" w:rsidRDefault="004C1263" w:rsidP="00584EE4">
      <w:pPr>
        <w:pStyle w:val="Header"/>
      </w:pPr>
    </w:p>
    <w:p w:rsidR="004C1263" w:rsidRPr="00584EE4" w:rsidRDefault="004C1263" w:rsidP="00584EE4">
      <w:pPr>
        <w:pStyle w:val="Header"/>
      </w:pPr>
      <w:r>
        <w:t xml:space="preserve">Datum: </w:t>
      </w:r>
      <w:r w:rsidR="009422FC" w:rsidRPr="009422FC">
        <w:rPr>
          <w:sz w:val="20"/>
        </w:rPr>
        <w:t>2015-10-</w:t>
      </w:r>
      <w:r w:rsidR="00EA69DB" w:rsidRPr="00EA69DB">
        <w:rPr>
          <w:sz w:val="20"/>
        </w:rPr>
        <w:t>03</w:t>
      </w:r>
      <w:bookmarkStart w:id="0" w:name="_GoBack"/>
      <w:bookmarkEnd w:id="0"/>
    </w:p>
    <w:p w:rsidR="004C1263" w:rsidRDefault="004C1263" w:rsidP="00282B32"/>
    <w:p w:rsidR="004C1263" w:rsidRPr="00584EE4" w:rsidRDefault="004C1263">
      <w:pPr>
        <w:pStyle w:val="Header"/>
      </w:pPr>
      <w:r>
        <w:t>Underskrift:</w:t>
      </w:r>
    </w:p>
    <w:p w:rsidR="004C1263" w:rsidRDefault="004C1263">
      <w:pPr>
        <w:pStyle w:val="Header"/>
        <w:rPr>
          <w:sz w:val="28"/>
        </w:rPr>
      </w:pPr>
    </w:p>
    <w:p w:rsidR="004C1263" w:rsidRDefault="004C1263" w:rsidP="00740D4A">
      <w:pPr>
        <w:pStyle w:val="Header"/>
        <w:rPr>
          <w:sz w:val="28"/>
        </w:rPr>
      </w:pPr>
    </w:p>
    <w:p w:rsidR="004C1263" w:rsidRDefault="004C1263">
      <w:pPr>
        <w:pStyle w:val="Header"/>
        <w:rPr>
          <w:sz w:val="28"/>
        </w:rPr>
        <w:sectPr w:rsidR="004C1263">
          <w:headerReference w:type="default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</w:sectPr>
      </w:pPr>
    </w:p>
    <w:p w:rsidR="004C1263" w:rsidRDefault="004C1263" w:rsidP="00CE049A">
      <w:pPr>
        <w:pStyle w:val="Header"/>
        <w:tabs>
          <w:tab w:val="clear" w:pos="4536"/>
          <w:tab w:val="left" w:pos="709"/>
        </w:tabs>
        <w:rPr>
          <w:sz w:val="16"/>
          <w:szCs w:val="16"/>
        </w:rPr>
      </w:pPr>
    </w:p>
    <w:p w:rsidR="004C1263" w:rsidRPr="00C4646B" w:rsidRDefault="00CB0155" w:rsidP="00584EE4">
      <w:pPr>
        <w:pStyle w:val="Header"/>
        <w:pBdr>
          <w:bottom w:val="single" w:sz="4" w:space="1" w:color="auto"/>
        </w:pBdr>
        <w:tabs>
          <w:tab w:val="clear" w:pos="4536"/>
          <w:tab w:val="left" w:pos="709"/>
        </w:tabs>
        <w:rPr>
          <w:rFonts w:ascii="Lucida Calligraphy" w:hAnsi="Lucida Calligraphy"/>
          <w:sz w:val="28"/>
          <w:szCs w:val="16"/>
        </w:rPr>
      </w:pPr>
      <w:r w:rsidRPr="00C4646B">
        <w:rPr>
          <w:rFonts w:ascii="Lucida Calligraphy" w:hAnsi="Lucida Calligraphy"/>
          <w:sz w:val="28"/>
          <w:szCs w:val="16"/>
        </w:rPr>
        <w:t>Özgun Mirtchev</w:t>
      </w:r>
    </w:p>
    <w:p w:rsidR="004C1263" w:rsidRDefault="004C1263" w:rsidP="00CE049A">
      <w:pPr>
        <w:pStyle w:val="Header"/>
        <w:tabs>
          <w:tab w:val="clear" w:pos="4536"/>
          <w:tab w:val="left" w:pos="709"/>
        </w:tabs>
        <w:rPr>
          <w:sz w:val="16"/>
          <w:szCs w:val="16"/>
        </w:rPr>
      </w:pPr>
    </w:p>
    <w:p w:rsidR="004C1263" w:rsidRPr="00CE049A" w:rsidRDefault="004C1263" w:rsidP="00CE049A">
      <w:pPr>
        <w:pStyle w:val="Header"/>
        <w:tabs>
          <w:tab w:val="clear" w:pos="4536"/>
          <w:tab w:val="left" w:pos="709"/>
        </w:tabs>
        <w:rPr>
          <w:i/>
          <w:sz w:val="16"/>
          <w:szCs w:val="16"/>
        </w:rPr>
      </w:pPr>
      <w:r w:rsidRPr="00CE049A">
        <w:rPr>
          <w:sz w:val="16"/>
          <w:szCs w:val="16"/>
        </w:rPr>
        <w:t xml:space="preserve">Namn: </w:t>
      </w:r>
      <w:r w:rsidRPr="00CE049A">
        <w:rPr>
          <w:sz w:val="16"/>
          <w:szCs w:val="16"/>
        </w:rPr>
        <w:tab/>
      </w:r>
      <w:r w:rsidR="00BB2D36">
        <w:rPr>
          <w:sz w:val="16"/>
          <w:szCs w:val="16"/>
        </w:rPr>
        <w:t>Özgun Mirtchev</w:t>
      </w:r>
      <w:r w:rsidR="00BB2D36">
        <w:rPr>
          <w:i/>
          <w:sz w:val="16"/>
          <w:szCs w:val="16"/>
        </w:rPr>
        <w:t xml:space="preserve"> </w:t>
      </w:r>
    </w:p>
    <w:p w:rsidR="004C1263" w:rsidRPr="00CE049A" w:rsidRDefault="004C1263" w:rsidP="00CE049A">
      <w:pPr>
        <w:pStyle w:val="Header"/>
        <w:tabs>
          <w:tab w:val="clear" w:pos="4536"/>
          <w:tab w:val="left" w:pos="709"/>
        </w:tabs>
        <w:rPr>
          <w:i/>
          <w:sz w:val="16"/>
          <w:szCs w:val="16"/>
        </w:rPr>
      </w:pPr>
      <w:r w:rsidRPr="00CE049A">
        <w:rPr>
          <w:sz w:val="16"/>
          <w:szCs w:val="16"/>
        </w:rPr>
        <w:t>Personnr:</w:t>
      </w:r>
      <w:r>
        <w:rPr>
          <w:sz w:val="16"/>
          <w:szCs w:val="16"/>
        </w:rPr>
        <w:tab/>
      </w:r>
      <w:r w:rsidR="00BB2D36">
        <w:rPr>
          <w:i/>
          <w:sz w:val="16"/>
          <w:szCs w:val="16"/>
        </w:rPr>
        <w:t>920321-2379</w:t>
      </w:r>
    </w:p>
    <w:p w:rsidR="004C1263" w:rsidRPr="00CE049A" w:rsidRDefault="004C1263" w:rsidP="00CE049A">
      <w:pPr>
        <w:pStyle w:val="Header"/>
        <w:tabs>
          <w:tab w:val="clear" w:pos="4536"/>
          <w:tab w:val="left" w:pos="709"/>
        </w:tabs>
        <w:rPr>
          <w:i/>
          <w:sz w:val="16"/>
          <w:szCs w:val="16"/>
        </w:rPr>
      </w:pPr>
      <w:r w:rsidRPr="00CE049A">
        <w:rPr>
          <w:sz w:val="16"/>
          <w:szCs w:val="16"/>
        </w:rPr>
        <w:t>E-post:</w:t>
      </w:r>
      <w:r w:rsidRPr="00CE049A">
        <w:rPr>
          <w:i/>
          <w:sz w:val="16"/>
          <w:szCs w:val="16"/>
        </w:rPr>
        <w:tab/>
      </w:r>
      <w:r w:rsidR="00BB2D36">
        <w:rPr>
          <w:i/>
          <w:sz w:val="16"/>
          <w:szCs w:val="16"/>
        </w:rPr>
        <w:t>ozzieee@gmail.com</w:t>
      </w:r>
    </w:p>
    <w:p w:rsidR="004C1263" w:rsidRDefault="004C1263" w:rsidP="00CE049A">
      <w:pPr>
        <w:pStyle w:val="Header"/>
        <w:tabs>
          <w:tab w:val="clear" w:pos="4536"/>
          <w:tab w:val="left" w:pos="709"/>
        </w:tabs>
        <w:jc w:val="both"/>
        <w:rPr>
          <w:i/>
          <w:sz w:val="16"/>
          <w:szCs w:val="16"/>
        </w:rPr>
      </w:pPr>
      <w:r w:rsidRPr="00CE049A">
        <w:rPr>
          <w:sz w:val="16"/>
          <w:szCs w:val="16"/>
        </w:rPr>
        <w:t>Program:</w:t>
      </w:r>
      <w:r w:rsidRPr="00CE049A">
        <w:rPr>
          <w:sz w:val="16"/>
          <w:szCs w:val="16"/>
        </w:rPr>
        <w:tab/>
      </w:r>
      <w:r w:rsidR="00BB2D36">
        <w:rPr>
          <w:sz w:val="16"/>
          <w:szCs w:val="16"/>
        </w:rPr>
        <w:t>Dataingenjör</w:t>
      </w:r>
      <w:r w:rsidR="00BB2D36">
        <w:rPr>
          <w:i/>
          <w:sz w:val="16"/>
          <w:szCs w:val="16"/>
        </w:rPr>
        <w:t>s</w:t>
      </w:r>
      <w:r w:rsidR="00BB2D36" w:rsidRPr="00BB2D36">
        <w:rPr>
          <w:sz w:val="16"/>
          <w:szCs w:val="16"/>
        </w:rPr>
        <w:t>programmet</w:t>
      </w:r>
    </w:p>
    <w:p w:rsidR="004C1263" w:rsidRPr="0049195F" w:rsidRDefault="004C1263" w:rsidP="00CE049A">
      <w:pPr>
        <w:pStyle w:val="Header"/>
        <w:tabs>
          <w:tab w:val="clear" w:pos="4536"/>
          <w:tab w:val="left" w:pos="709"/>
        </w:tabs>
        <w:jc w:val="both"/>
        <w:rPr>
          <w:iCs/>
          <w:sz w:val="20"/>
        </w:rPr>
      </w:pPr>
    </w:p>
    <w:p w:rsidR="004C1263" w:rsidRPr="00CE049A" w:rsidRDefault="004C1263" w:rsidP="00CB0155">
      <w:pPr>
        <w:pStyle w:val="Header"/>
        <w:tabs>
          <w:tab w:val="clear" w:pos="4536"/>
          <w:tab w:val="left" w:pos="709"/>
        </w:tabs>
        <w:rPr>
          <w:i/>
          <w:sz w:val="16"/>
          <w:szCs w:val="16"/>
        </w:rPr>
      </w:pPr>
      <w:r>
        <w:rPr>
          <w:sz w:val="28"/>
        </w:rPr>
        <w:br w:type="column"/>
      </w:r>
    </w:p>
    <w:p w:rsidR="005E621F" w:rsidRPr="00C4646B" w:rsidRDefault="005E621F" w:rsidP="00C4646B">
      <w:pPr>
        <w:pStyle w:val="Header"/>
        <w:pBdr>
          <w:bottom w:val="single" w:sz="4" w:space="0" w:color="auto"/>
        </w:pBdr>
        <w:tabs>
          <w:tab w:val="clear" w:pos="4536"/>
          <w:tab w:val="left" w:pos="709"/>
        </w:tabs>
        <w:rPr>
          <w:rFonts w:ascii="Lucida Calligraphy" w:hAnsi="Lucida Calligraphy"/>
          <w:sz w:val="28"/>
          <w:szCs w:val="16"/>
        </w:rPr>
      </w:pPr>
      <w:r w:rsidRPr="00C4646B">
        <w:rPr>
          <w:rFonts w:ascii="Lucida Calligraphy" w:hAnsi="Lucida Calligraphy"/>
          <w:sz w:val="28"/>
          <w:szCs w:val="16"/>
        </w:rPr>
        <w:t>Einar Larsson</w:t>
      </w:r>
    </w:p>
    <w:p w:rsidR="005E621F" w:rsidRDefault="005E621F" w:rsidP="005E621F">
      <w:pPr>
        <w:pStyle w:val="Header"/>
        <w:tabs>
          <w:tab w:val="clear" w:pos="4536"/>
          <w:tab w:val="left" w:pos="709"/>
        </w:tabs>
        <w:rPr>
          <w:sz w:val="16"/>
          <w:szCs w:val="16"/>
        </w:rPr>
      </w:pPr>
    </w:p>
    <w:p w:rsidR="005E621F" w:rsidRPr="00CE049A" w:rsidRDefault="005E621F" w:rsidP="005E621F">
      <w:pPr>
        <w:pStyle w:val="Header"/>
        <w:tabs>
          <w:tab w:val="clear" w:pos="4536"/>
          <w:tab w:val="left" w:pos="709"/>
        </w:tabs>
        <w:rPr>
          <w:i/>
          <w:sz w:val="16"/>
          <w:szCs w:val="16"/>
        </w:rPr>
      </w:pPr>
      <w:r w:rsidRPr="00CE049A">
        <w:rPr>
          <w:sz w:val="16"/>
          <w:szCs w:val="16"/>
        </w:rPr>
        <w:t xml:space="preserve">Namn: </w:t>
      </w:r>
      <w:r w:rsidRPr="00CE049A">
        <w:rPr>
          <w:sz w:val="16"/>
          <w:szCs w:val="16"/>
        </w:rPr>
        <w:tab/>
      </w:r>
      <w:r w:rsidR="00BB2D36">
        <w:rPr>
          <w:i/>
          <w:sz w:val="16"/>
          <w:szCs w:val="16"/>
        </w:rPr>
        <w:t>Einar Larsson</w:t>
      </w:r>
    </w:p>
    <w:p w:rsidR="005E621F" w:rsidRPr="00BB2D36" w:rsidRDefault="005E621F" w:rsidP="005E621F">
      <w:pPr>
        <w:pStyle w:val="Header"/>
        <w:tabs>
          <w:tab w:val="clear" w:pos="4536"/>
          <w:tab w:val="left" w:pos="709"/>
        </w:tabs>
        <w:rPr>
          <w:i/>
          <w:sz w:val="16"/>
          <w:szCs w:val="16"/>
          <w:lang w:val="en-US"/>
        </w:rPr>
      </w:pPr>
      <w:proofErr w:type="spellStart"/>
      <w:r w:rsidRPr="00BB2D36">
        <w:rPr>
          <w:sz w:val="16"/>
          <w:szCs w:val="16"/>
          <w:lang w:val="en-US"/>
        </w:rPr>
        <w:t>Personnr</w:t>
      </w:r>
      <w:proofErr w:type="spellEnd"/>
      <w:r w:rsidRPr="00BB2D36">
        <w:rPr>
          <w:sz w:val="16"/>
          <w:szCs w:val="16"/>
          <w:lang w:val="en-US"/>
        </w:rPr>
        <w:t>:</w:t>
      </w:r>
      <w:r w:rsidRPr="00BB2D36">
        <w:rPr>
          <w:sz w:val="16"/>
          <w:szCs w:val="16"/>
          <w:lang w:val="en-US"/>
        </w:rPr>
        <w:tab/>
      </w:r>
      <w:r w:rsidR="001650B4">
        <w:rPr>
          <w:i/>
          <w:sz w:val="16"/>
          <w:szCs w:val="16"/>
          <w:lang w:val="en-US"/>
        </w:rPr>
        <w:t>930223-5677</w:t>
      </w:r>
    </w:p>
    <w:p w:rsidR="005E621F" w:rsidRPr="00BB2D36" w:rsidRDefault="005E621F" w:rsidP="005E621F">
      <w:pPr>
        <w:pStyle w:val="Header"/>
        <w:tabs>
          <w:tab w:val="clear" w:pos="4536"/>
          <w:tab w:val="left" w:pos="709"/>
        </w:tabs>
        <w:rPr>
          <w:i/>
          <w:sz w:val="16"/>
          <w:szCs w:val="16"/>
          <w:lang w:val="en-US"/>
        </w:rPr>
      </w:pPr>
      <w:r w:rsidRPr="00BB2D36">
        <w:rPr>
          <w:sz w:val="16"/>
          <w:szCs w:val="16"/>
          <w:lang w:val="en-US"/>
        </w:rPr>
        <w:t>E-post:</w:t>
      </w:r>
      <w:r w:rsidR="001650B4">
        <w:rPr>
          <w:i/>
          <w:sz w:val="16"/>
          <w:szCs w:val="16"/>
          <w:lang w:val="en-US"/>
        </w:rPr>
        <w:t xml:space="preserve"> einar_larsson@hotmail.com</w:t>
      </w:r>
    </w:p>
    <w:p w:rsidR="005E621F" w:rsidRDefault="005E621F" w:rsidP="005E621F">
      <w:pPr>
        <w:pStyle w:val="Header"/>
        <w:tabs>
          <w:tab w:val="clear" w:pos="4536"/>
          <w:tab w:val="left" w:pos="709"/>
        </w:tabs>
        <w:jc w:val="both"/>
        <w:rPr>
          <w:i/>
          <w:sz w:val="16"/>
          <w:szCs w:val="16"/>
        </w:rPr>
      </w:pPr>
      <w:r w:rsidRPr="00CE049A">
        <w:rPr>
          <w:sz w:val="16"/>
          <w:szCs w:val="16"/>
        </w:rPr>
        <w:t>Program:</w:t>
      </w:r>
      <w:r w:rsidRPr="00CE049A">
        <w:rPr>
          <w:sz w:val="16"/>
          <w:szCs w:val="16"/>
        </w:rPr>
        <w:tab/>
      </w:r>
      <w:r w:rsidR="00BB2D36">
        <w:rPr>
          <w:sz w:val="16"/>
          <w:szCs w:val="16"/>
        </w:rPr>
        <w:t>Dataingenjörsprogrammet</w:t>
      </w:r>
      <w:r>
        <w:rPr>
          <w:i/>
          <w:sz w:val="16"/>
          <w:szCs w:val="16"/>
        </w:rPr>
        <w:t xml:space="preserve"> </w:t>
      </w:r>
    </w:p>
    <w:p w:rsidR="005E621F" w:rsidRPr="0049195F" w:rsidRDefault="005E621F" w:rsidP="005E621F">
      <w:pPr>
        <w:pStyle w:val="Header"/>
        <w:tabs>
          <w:tab w:val="clear" w:pos="4536"/>
          <w:tab w:val="left" w:pos="709"/>
        </w:tabs>
        <w:jc w:val="both"/>
        <w:rPr>
          <w:iCs/>
          <w:sz w:val="20"/>
        </w:rPr>
      </w:pPr>
    </w:p>
    <w:p w:rsidR="005E621F" w:rsidRPr="00CE049A" w:rsidRDefault="005E621F" w:rsidP="005E621F">
      <w:pPr>
        <w:pStyle w:val="Header"/>
        <w:tabs>
          <w:tab w:val="clear" w:pos="4536"/>
          <w:tab w:val="left" w:pos="709"/>
        </w:tabs>
        <w:rPr>
          <w:i/>
          <w:sz w:val="16"/>
          <w:szCs w:val="16"/>
        </w:rPr>
      </w:pPr>
      <w:r>
        <w:rPr>
          <w:sz w:val="28"/>
        </w:rPr>
        <w:br w:type="column"/>
      </w:r>
    </w:p>
    <w:p w:rsidR="005E621F" w:rsidRDefault="005E621F" w:rsidP="005E621F">
      <w:pPr>
        <w:pStyle w:val="Header"/>
        <w:jc w:val="both"/>
        <w:rPr>
          <w:sz w:val="16"/>
          <w:szCs w:val="16"/>
        </w:rPr>
      </w:pPr>
    </w:p>
    <w:p w:rsidR="005E621F" w:rsidRDefault="005E621F" w:rsidP="005E621F">
      <w:pPr>
        <w:pStyle w:val="Header"/>
        <w:jc w:val="both"/>
        <w:rPr>
          <w:sz w:val="16"/>
          <w:szCs w:val="16"/>
        </w:rPr>
      </w:pPr>
    </w:p>
    <w:p w:rsidR="004C1263" w:rsidRDefault="004C1263" w:rsidP="004966AD">
      <w:pPr>
        <w:pStyle w:val="Header"/>
        <w:jc w:val="both"/>
        <w:rPr>
          <w:sz w:val="16"/>
          <w:szCs w:val="16"/>
        </w:rPr>
      </w:pPr>
    </w:p>
    <w:p w:rsidR="004C1263" w:rsidRDefault="004C1263" w:rsidP="004966AD">
      <w:pPr>
        <w:pStyle w:val="Header"/>
        <w:jc w:val="both"/>
        <w:rPr>
          <w:sz w:val="16"/>
          <w:szCs w:val="16"/>
        </w:rPr>
      </w:pPr>
    </w:p>
    <w:p w:rsidR="004C1263" w:rsidRDefault="004C1263" w:rsidP="004966AD">
      <w:pPr>
        <w:pStyle w:val="Header"/>
        <w:jc w:val="both"/>
        <w:rPr>
          <w:sz w:val="16"/>
          <w:szCs w:val="16"/>
        </w:rPr>
      </w:pPr>
    </w:p>
    <w:p w:rsidR="004C1263" w:rsidRDefault="004C1263" w:rsidP="00282B32">
      <w:pPr>
        <w:pStyle w:val="Header"/>
        <w:tabs>
          <w:tab w:val="left" w:pos="709"/>
        </w:tabs>
        <w:rPr>
          <w:sz w:val="16"/>
          <w:szCs w:val="16"/>
        </w:rPr>
        <w:sectPr w:rsidR="004C1263" w:rsidSect="00986027">
          <w:type w:val="continuous"/>
          <w:pgSz w:w="11906" w:h="16838"/>
          <w:pgMar w:top="1417" w:right="1417" w:bottom="1417" w:left="1417" w:header="720" w:footer="720" w:gutter="0"/>
          <w:cols w:num="3" w:space="709"/>
        </w:sectPr>
      </w:pPr>
    </w:p>
    <w:p w:rsidR="0035567A" w:rsidRDefault="0035567A" w:rsidP="0035567A">
      <w:pPr>
        <w:pStyle w:val="Header"/>
        <w:rPr>
          <w:sz w:val="28"/>
        </w:rPr>
        <w:sectPr w:rsidR="0035567A" w:rsidSect="0035567A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20" w:footer="720" w:gutter="0"/>
          <w:cols w:space="720"/>
        </w:sectPr>
      </w:pPr>
    </w:p>
    <w:p w:rsidR="0035567A" w:rsidRDefault="0035567A" w:rsidP="0035567A">
      <w:pPr>
        <w:pStyle w:val="Header"/>
        <w:jc w:val="both"/>
        <w:rPr>
          <w:sz w:val="16"/>
          <w:szCs w:val="16"/>
        </w:rPr>
      </w:pPr>
    </w:p>
    <w:p w:rsidR="0035567A" w:rsidRDefault="0035567A" w:rsidP="0035567A">
      <w:pPr>
        <w:pStyle w:val="Header"/>
        <w:jc w:val="both"/>
        <w:rPr>
          <w:sz w:val="16"/>
          <w:szCs w:val="16"/>
        </w:rPr>
      </w:pPr>
    </w:p>
    <w:p w:rsidR="0035567A" w:rsidRDefault="0035567A" w:rsidP="0035567A">
      <w:pPr>
        <w:pStyle w:val="Header"/>
        <w:tabs>
          <w:tab w:val="left" w:pos="709"/>
        </w:tabs>
        <w:jc w:val="both"/>
        <w:rPr>
          <w:sz w:val="16"/>
          <w:szCs w:val="16"/>
        </w:rPr>
      </w:pPr>
    </w:p>
    <w:p w:rsidR="0035567A" w:rsidRDefault="0035567A" w:rsidP="0035567A">
      <w:pPr>
        <w:pStyle w:val="Header"/>
        <w:tabs>
          <w:tab w:val="left" w:pos="709"/>
        </w:tabs>
        <w:rPr>
          <w:sz w:val="16"/>
          <w:szCs w:val="16"/>
        </w:rPr>
        <w:sectPr w:rsidR="0035567A" w:rsidSect="00986027">
          <w:type w:val="continuous"/>
          <w:pgSz w:w="11906" w:h="16838"/>
          <w:pgMar w:top="1417" w:right="1417" w:bottom="1417" w:left="1417" w:header="720" w:footer="720" w:gutter="0"/>
          <w:cols w:num="3" w:space="709"/>
        </w:sectPr>
      </w:pPr>
    </w:p>
    <w:p w:rsidR="0035567A" w:rsidRDefault="00826940" w:rsidP="00333681">
      <w:pPr>
        <w:pStyle w:val="Head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46990</wp:posOffset>
                </wp:positionV>
                <wp:extent cx="5671185" cy="460375"/>
                <wp:effectExtent l="0" t="0" r="0" b="0"/>
                <wp:wrapSquare wrapText="bothSides"/>
                <wp:docPr id="10" name="Text Box 2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263" w:rsidRDefault="004C1263" w:rsidP="00333681">
                            <w:pPr>
                              <w:pStyle w:val="Head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Lärarens anteckningar</w:t>
                            </w:r>
                          </w:p>
                          <w:p w:rsidR="004C1263" w:rsidRDefault="004C1263" w:rsidP="00333681">
                            <w:pPr>
                              <w:pStyle w:val="Header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50" o:spid="_x0000_s1026" type="#_x0000_t202" style="position:absolute;margin-left:5.25pt;margin-top:3.7pt;width:446.55pt;height:3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">
                <v:textbox style="mso-fit-shape-to-text:t">
                  <w:txbxContent>
                    <w:p w:rsidR="004C1263" w:rsidRDefault="004C1263" w:rsidP="00333681">
                      <w:pPr>
                        <w:pStyle w:val="Head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Lärarens anteckningar</w:t>
                      </w:r>
                    </w:p>
                    <w:p w:rsidR="004C1263" w:rsidRDefault="004C1263" w:rsidP="00333681">
                      <w:pPr>
                        <w:pStyle w:val="Header"/>
                        <w:rPr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567A" w:rsidRDefault="0035567A" w:rsidP="00333681">
      <w:pPr>
        <w:pStyle w:val="Header"/>
        <w:rPr>
          <w:sz w:val="16"/>
          <w:szCs w:val="16"/>
        </w:rPr>
        <w:sectPr w:rsidR="0035567A" w:rsidSect="00333681">
          <w:type w:val="continuous"/>
          <w:pgSz w:w="11906" w:h="16838"/>
          <w:pgMar w:top="1417" w:right="1417" w:bottom="1417" w:left="1417" w:header="720" w:footer="720" w:gutter="0"/>
          <w:cols w:space="709"/>
        </w:sectPr>
      </w:pPr>
    </w:p>
    <w:p w:rsidR="0035567A" w:rsidRDefault="0035567A" w:rsidP="00333681">
      <w:pPr>
        <w:pStyle w:val="Header"/>
        <w:tabs>
          <w:tab w:val="left" w:pos="709"/>
        </w:tabs>
        <w:sectPr w:rsidR="0035567A" w:rsidSect="00333681">
          <w:headerReference w:type="default" r:id="rId12"/>
          <w:footerReference w:type="default" r:id="rId13"/>
          <w:type w:val="continuous"/>
          <w:pgSz w:w="11906" w:h="16838"/>
          <w:pgMar w:top="1417" w:right="1417" w:bottom="1417" w:left="1417" w:header="720" w:footer="720" w:gutter="0"/>
          <w:cols w:num="3" w:space="709"/>
        </w:sectPr>
      </w:pPr>
    </w:p>
    <w:p w:rsidR="00CB0155" w:rsidRDefault="003C412D">
      <w:pPr>
        <w:pStyle w:val="TOCHeading"/>
      </w:pPr>
      <w:r>
        <w:lastRenderedPageBreak/>
        <w:t>Innehållsförteckning</w:t>
      </w:r>
    </w:p>
    <w:p w:rsidR="00D61F05" w:rsidRPr="00935734" w:rsidRDefault="00CB0155">
      <w:pPr>
        <w:pStyle w:val="TOC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1572794" w:history="1">
        <w:r w:rsidR="00D61F05" w:rsidRPr="00C87D55">
          <w:rPr>
            <w:rStyle w:val="Hyperlink"/>
            <w:noProof/>
          </w:rPr>
          <w:t>Bakgrund</w:t>
        </w:r>
        <w:r w:rsidR="00D61F05">
          <w:rPr>
            <w:noProof/>
            <w:webHidden/>
          </w:rPr>
          <w:tab/>
        </w:r>
        <w:r w:rsidR="00D61F05">
          <w:rPr>
            <w:noProof/>
            <w:webHidden/>
          </w:rPr>
          <w:fldChar w:fldCharType="begin"/>
        </w:r>
        <w:r w:rsidR="00D61F05">
          <w:rPr>
            <w:noProof/>
            <w:webHidden/>
          </w:rPr>
          <w:instrText xml:space="preserve"> PAGEREF _Toc431572794 \h </w:instrText>
        </w:r>
        <w:r w:rsidR="00D61F05">
          <w:rPr>
            <w:noProof/>
            <w:webHidden/>
          </w:rPr>
        </w:r>
        <w:r w:rsidR="00D61F05">
          <w:rPr>
            <w:noProof/>
            <w:webHidden/>
          </w:rPr>
          <w:fldChar w:fldCharType="separate"/>
        </w:r>
        <w:r w:rsidR="00D443AB">
          <w:rPr>
            <w:noProof/>
            <w:webHidden/>
          </w:rPr>
          <w:t>2</w:t>
        </w:r>
        <w:r w:rsidR="00D61F05">
          <w:rPr>
            <w:noProof/>
            <w:webHidden/>
          </w:rPr>
          <w:fldChar w:fldCharType="end"/>
        </w:r>
      </w:hyperlink>
    </w:p>
    <w:p w:rsidR="00D61F05" w:rsidRPr="00935734" w:rsidRDefault="00336FF6">
      <w:pPr>
        <w:pStyle w:val="TOC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31572795" w:history="1">
        <w:r w:rsidR="00D61F05" w:rsidRPr="00C87D55">
          <w:rPr>
            <w:rStyle w:val="Hyperlink"/>
            <w:noProof/>
          </w:rPr>
          <w:t>Resultat</w:t>
        </w:r>
        <w:r w:rsidR="00D61F05">
          <w:rPr>
            <w:noProof/>
            <w:webHidden/>
          </w:rPr>
          <w:tab/>
        </w:r>
        <w:r w:rsidR="00D61F05">
          <w:rPr>
            <w:noProof/>
            <w:webHidden/>
          </w:rPr>
          <w:fldChar w:fldCharType="begin"/>
        </w:r>
        <w:r w:rsidR="00D61F05">
          <w:rPr>
            <w:noProof/>
            <w:webHidden/>
          </w:rPr>
          <w:instrText xml:space="preserve"> PAGEREF _Toc431572795 \h </w:instrText>
        </w:r>
        <w:r w:rsidR="00D61F05">
          <w:rPr>
            <w:noProof/>
            <w:webHidden/>
          </w:rPr>
        </w:r>
        <w:r w:rsidR="00D61F05">
          <w:rPr>
            <w:noProof/>
            <w:webHidden/>
          </w:rPr>
          <w:fldChar w:fldCharType="separate"/>
        </w:r>
        <w:r w:rsidR="00D443AB">
          <w:rPr>
            <w:noProof/>
            <w:webHidden/>
          </w:rPr>
          <w:t>3</w:t>
        </w:r>
        <w:r w:rsidR="00D61F05">
          <w:rPr>
            <w:noProof/>
            <w:webHidden/>
          </w:rPr>
          <w:fldChar w:fldCharType="end"/>
        </w:r>
      </w:hyperlink>
    </w:p>
    <w:p w:rsidR="00D61F05" w:rsidRPr="00935734" w:rsidRDefault="00336FF6">
      <w:pPr>
        <w:pStyle w:val="TOC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31572796" w:history="1">
        <w:r w:rsidR="00D61F05" w:rsidRPr="00C87D55">
          <w:rPr>
            <w:rStyle w:val="Hyperlink"/>
            <w:noProof/>
          </w:rPr>
          <w:t>Uppgift 2a</w:t>
        </w:r>
        <w:r w:rsidR="00D61F05">
          <w:rPr>
            <w:noProof/>
            <w:webHidden/>
          </w:rPr>
          <w:tab/>
        </w:r>
        <w:r w:rsidR="00D61F05">
          <w:rPr>
            <w:noProof/>
            <w:webHidden/>
          </w:rPr>
          <w:fldChar w:fldCharType="begin"/>
        </w:r>
        <w:r w:rsidR="00D61F05">
          <w:rPr>
            <w:noProof/>
            <w:webHidden/>
          </w:rPr>
          <w:instrText xml:space="preserve"> PAGEREF _Toc431572796 \h </w:instrText>
        </w:r>
        <w:r w:rsidR="00D61F05">
          <w:rPr>
            <w:noProof/>
            <w:webHidden/>
          </w:rPr>
        </w:r>
        <w:r w:rsidR="00D61F05">
          <w:rPr>
            <w:noProof/>
            <w:webHidden/>
          </w:rPr>
          <w:fldChar w:fldCharType="separate"/>
        </w:r>
        <w:r w:rsidR="00D443AB">
          <w:rPr>
            <w:noProof/>
            <w:webHidden/>
          </w:rPr>
          <w:t>3</w:t>
        </w:r>
        <w:r w:rsidR="00D61F05">
          <w:rPr>
            <w:noProof/>
            <w:webHidden/>
          </w:rPr>
          <w:fldChar w:fldCharType="end"/>
        </w:r>
      </w:hyperlink>
    </w:p>
    <w:p w:rsidR="00D61F05" w:rsidRPr="00935734" w:rsidRDefault="00336FF6">
      <w:pPr>
        <w:pStyle w:val="TOC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31572797" w:history="1">
        <w:r w:rsidR="00D61F05" w:rsidRPr="00C87D55">
          <w:rPr>
            <w:rStyle w:val="Hyperlink"/>
            <w:noProof/>
          </w:rPr>
          <w:t>Uppgift 2b</w:t>
        </w:r>
        <w:r w:rsidR="00D61F05">
          <w:rPr>
            <w:noProof/>
            <w:webHidden/>
          </w:rPr>
          <w:tab/>
        </w:r>
        <w:r w:rsidR="00D61F05">
          <w:rPr>
            <w:noProof/>
            <w:webHidden/>
          </w:rPr>
          <w:fldChar w:fldCharType="begin"/>
        </w:r>
        <w:r w:rsidR="00D61F05">
          <w:rPr>
            <w:noProof/>
            <w:webHidden/>
          </w:rPr>
          <w:instrText xml:space="preserve"> PAGEREF _Toc431572797 \h </w:instrText>
        </w:r>
        <w:r w:rsidR="00D61F05">
          <w:rPr>
            <w:noProof/>
            <w:webHidden/>
          </w:rPr>
        </w:r>
        <w:r w:rsidR="00D61F05">
          <w:rPr>
            <w:noProof/>
            <w:webHidden/>
          </w:rPr>
          <w:fldChar w:fldCharType="separate"/>
        </w:r>
        <w:r w:rsidR="00D443AB">
          <w:rPr>
            <w:noProof/>
            <w:webHidden/>
          </w:rPr>
          <w:t>4</w:t>
        </w:r>
        <w:r w:rsidR="00D61F05">
          <w:rPr>
            <w:noProof/>
            <w:webHidden/>
          </w:rPr>
          <w:fldChar w:fldCharType="end"/>
        </w:r>
      </w:hyperlink>
    </w:p>
    <w:p w:rsidR="00D61F05" w:rsidRPr="00935734" w:rsidRDefault="00336FF6">
      <w:pPr>
        <w:pStyle w:val="TOC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31572798" w:history="1">
        <w:r w:rsidR="00D61F05" w:rsidRPr="00C87D55">
          <w:rPr>
            <w:rStyle w:val="Hyperlink"/>
            <w:noProof/>
          </w:rPr>
          <w:t>Uppgift 3</w:t>
        </w:r>
        <w:r w:rsidR="00D61F05">
          <w:rPr>
            <w:noProof/>
            <w:webHidden/>
          </w:rPr>
          <w:tab/>
        </w:r>
        <w:r w:rsidR="00D61F05">
          <w:rPr>
            <w:noProof/>
            <w:webHidden/>
          </w:rPr>
          <w:fldChar w:fldCharType="begin"/>
        </w:r>
        <w:r w:rsidR="00D61F05">
          <w:rPr>
            <w:noProof/>
            <w:webHidden/>
          </w:rPr>
          <w:instrText xml:space="preserve"> PAGEREF _Toc431572798 \h </w:instrText>
        </w:r>
        <w:r w:rsidR="00D61F05">
          <w:rPr>
            <w:noProof/>
            <w:webHidden/>
          </w:rPr>
        </w:r>
        <w:r w:rsidR="00D61F05">
          <w:rPr>
            <w:noProof/>
            <w:webHidden/>
          </w:rPr>
          <w:fldChar w:fldCharType="separate"/>
        </w:r>
        <w:r w:rsidR="00D443AB">
          <w:rPr>
            <w:noProof/>
            <w:webHidden/>
          </w:rPr>
          <w:t>5</w:t>
        </w:r>
        <w:r w:rsidR="00D61F05">
          <w:rPr>
            <w:noProof/>
            <w:webHidden/>
          </w:rPr>
          <w:fldChar w:fldCharType="end"/>
        </w:r>
      </w:hyperlink>
    </w:p>
    <w:p w:rsidR="00D61F05" w:rsidRPr="00935734" w:rsidRDefault="00336FF6" w:rsidP="004F20A7">
      <w:pPr>
        <w:pStyle w:val="TOC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31572799" w:history="1">
        <w:r w:rsidR="00D61F05" w:rsidRPr="00C87D55">
          <w:rPr>
            <w:rStyle w:val="Hyperlink"/>
            <w:noProof/>
          </w:rPr>
          <w:t>Uppgift 4</w:t>
        </w:r>
        <w:r w:rsidR="00D61F05">
          <w:rPr>
            <w:noProof/>
            <w:webHidden/>
          </w:rPr>
          <w:tab/>
        </w:r>
        <w:r w:rsidR="00D61F05">
          <w:rPr>
            <w:noProof/>
            <w:webHidden/>
          </w:rPr>
          <w:fldChar w:fldCharType="begin"/>
        </w:r>
        <w:r w:rsidR="00D61F05">
          <w:rPr>
            <w:noProof/>
            <w:webHidden/>
          </w:rPr>
          <w:instrText xml:space="preserve"> PAGEREF _Toc431572799 \h </w:instrText>
        </w:r>
        <w:r w:rsidR="00D61F05">
          <w:rPr>
            <w:noProof/>
            <w:webHidden/>
          </w:rPr>
        </w:r>
        <w:r w:rsidR="00D61F05">
          <w:rPr>
            <w:noProof/>
            <w:webHidden/>
          </w:rPr>
          <w:fldChar w:fldCharType="separate"/>
        </w:r>
        <w:r w:rsidR="00D443AB">
          <w:rPr>
            <w:noProof/>
            <w:webHidden/>
          </w:rPr>
          <w:t>6</w:t>
        </w:r>
        <w:r w:rsidR="00D61F05">
          <w:rPr>
            <w:noProof/>
            <w:webHidden/>
          </w:rPr>
          <w:fldChar w:fldCharType="end"/>
        </w:r>
      </w:hyperlink>
    </w:p>
    <w:p w:rsidR="00356890" w:rsidRDefault="00CB0155" w:rsidP="00356890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bookmarkStart w:id="1" w:name="_Toc428975580"/>
      <w:bookmarkStart w:id="2" w:name="_Toc431572794"/>
    </w:p>
    <w:p w:rsidR="00FB67BB" w:rsidRDefault="00356890" w:rsidP="00356890">
      <w:pPr>
        <w:pStyle w:val="Heading2"/>
      </w:pPr>
      <w:r>
        <w:br w:type="page"/>
      </w:r>
      <w:r w:rsidR="00FB67BB">
        <w:lastRenderedPageBreak/>
        <w:t>Bakgrund</w:t>
      </w:r>
      <w:bookmarkEnd w:id="1"/>
      <w:bookmarkEnd w:id="2"/>
    </w:p>
    <w:p w:rsidR="0021276F" w:rsidRDefault="0021276F" w:rsidP="00EA2130"/>
    <w:p w:rsidR="0021276F" w:rsidRDefault="0021276F" w:rsidP="00513B25"/>
    <w:p w:rsidR="0021276F" w:rsidRDefault="00D61F05" w:rsidP="00513B25">
      <w:r>
        <w:t xml:space="preserve">Många av dem kommunikationsprotokollen som finns idag kommer från UNIX. Datorkommunikation är därför väldigt sammankopplad med UNIX och det finns många sätt att kunna utföra datakommunikationshandlingar genom det operativsystemet. </w:t>
      </w:r>
    </w:p>
    <w:p w:rsidR="00D61F05" w:rsidRDefault="00D61F05" w:rsidP="00513B25"/>
    <w:p w:rsidR="00D61F05" w:rsidRDefault="00D61F05" w:rsidP="00513B25">
      <w:r>
        <w:t xml:space="preserve">I denna laboration kompileras och exekveras program </w:t>
      </w:r>
      <w:r w:rsidR="00C26C2E">
        <w:t xml:space="preserve">i Terminal </w:t>
      </w:r>
      <w:r>
        <w:t xml:space="preserve">från filen unixfork.c som utför två processer parallellt med varandra, en moder-process och en dotter-process. Moder-processen läser in data och skriver ut data medan dotter-processen skriver ut tid i kanten av samma process-fönster. I senare uppgifter utförs samma program fast med hjälp av </w:t>
      </w:r>
      <w:proofErr w:type="gramStart"/>
      <w:r>
        <w:t>pipes</w:t>
      </w:r>
      <w:proofErr w:type="gramEnd"/>
      <w:r>
        <w:t xml:space="preserve"> som överför data mellan</w:t>
      </w:r>
      <w:r w:rsidR="00866D1D">
        <w:t xml:space="preserve"> de olika</w:t>
      </w:r>
      <w:r w:rsidR="00B617B9">
        <w:t xml:space="preserve"> processerna.</w:t>
      </w:r>
    </w:p>
    <w:p w:rsidR="00B617B9" w:rsidRDefault="00B617B9" w:rsidP="00513B25"/>
    <w:p w:rsidR="00B617B9" w:rsidRDefault="00B617B9" w:rsidP="00513B25">
      <w:r>
        <w:t xml:space="preserve">Koderna för processerna/programmen hittas i Bilaga-sektionen, längst ned i detta dokument.  </w:t>
      </w:r>
    </w:p>
    <w:p w:rsidR="0021276F" w:rsidRDefault="0021276F" w:rsidP="00513B25"/>
    <w:p w:rsidR="003B1AAF" w:rsidRDefault="003B1AAF" w:rsidP="00513B25"/>
    <w:p w:rsidR="003B1AAF" w:rsidRDefault="003B1AAF" w:rsidP="00513B25"/>
    <w:p w:rsidR="0021276F" w:rsidRDefault="0021276F" w:rsidP="00513B25"/>
    <w:p w:rsidR="0021276F" w:rsidRDefault="0021276F" w:rsidP="00513B25"/>
    <w:p w:rsidR="0021276F" w:rsidRDefault="0021276F" w:rsidP="0021276F">
      <w:pPr>
        <w:pStyle w:val="Heading1"/>
      </w:pPr>
      <w:r>
        <w:br w:type="page"/>
      </w:r>
      <w:bookmarkStart w:id="3" w:name="_Toc428975581"/>
      <w:bookmarkStart w:id="4" w:name="_Toc431572795"/>
      <w:r>
        <w:lastRenderedPageBreak/>
        <w:t>Resultat</w:t>
      </w:r>
      <w:bookmarkEnd w:id="3"/>
      <w:bookmarkEnd w:id="4"/>
    </w:p>
    <w:p w:rsidR="009A3956" w:rsidRDefault="009A3956" w:rsidP="00513B25"/>
    <w:p w:rsidR="00CB0155" w:rsidRDefault="00CB0155" w:rsidP="00CB0155">
      <w:pPr>
        <w:pStyle w:val="Heading2"/>
      </w:pPr>
      <w:bookmarkStart w:id="5" w:name="_Toc431572796"/>
      <w:r>
        <w:t>Uppgift 2a</w:t>
      </w:r>
      <w:bookmarkEnd w:id="5"/>
    </w:p>
    <w:p w:rsidR="00FB5BCD" w:rsidRDefault="00C26C2E" w:rsidP="00513B25">
      <w:r>
        <w:t xml:space="preserve">För att köra tiden i sitt eget program, klipptes kod-blocket ut och sattes in i en ny fil, </w:t>
      </w:r>
      <w:proofErr w:type="spellStart"/>
      <w:r>
        <w:t>show_time.c</w:t>
      </w:r>
      <w:proofErr w:type="spellEnd"/>
      <w:r>
        <w:t xml:space="preserve">. I </w:t>
      </w:r>
      <w:r w:rsidR="006D64D9">
        <w:t xml:space="preserve">Terminal kördes kommandot ”cc </w:t>
      </w:r>
      <w:proofErr w:type="spellStart"/>
      <w:r w:rsidR="006D64D9">
        <w:t>show_time.c</w:t>
      </w:r>
      <w:proofErr w:type="spellEnd"/>
      <w:r w:rsidR="00FB5BCD">
        <w:t xml:space="preserve"> </w:t>
      </w:r>
      <w:proofErr w:type="gramStart"/>
      <w:r w:rsidR="00FB5BCD">
        <w:t>–o</w:t>
      </w:r>
      <w:proofErr w:type="gramEnd"/>
      <w:r w:rsidR="00FB5BCD">
        <w:t xml:space="preserve"> </w:t>
      </w:r>
      <w:proofErr w:type="spellStart"/>
      <w:r w:rsidR="00FB5BCD">
        <w:t>stc</w:t>
      </w:r>
      <w:proofErr w:type="spellEnd"/>
      <w:r w:rsidR="006D64D9">
        <w:t>” för kompilering av c-filen och sedan ”</w:t>
      </w:r>
      <w:r w:rsidR="00FB5BCD">
        <w:t>./</w:t>
      </w:r>
      <w:proofErr w:type="spellStart"/>
      <w:r w:rsidR="00FB5BCD">
        <w:t>stc</w:t>
      </w:r>
      <w:proofErr w:type="spellEnd"/>
      <w:r w:rsidR="00FB5BCD">
        <w:t>”</w:t>
      </w:r>
      <w:r w:rsidR="006D64D9">
        <w:t xml:space="preserve"> för körning av exek</w:t>
      </w:r>
      <w:r w:rsidR="00FB5BCD">
        <w:t>veringsfilen från kompileringen.</w:t>
      </w:r>
    </w:p>
    <w:p w:rsidR="00FB5BCD" w:rsidRDefault="00826940" w:rsidP="00513B25">
      <w:r w:rsidRPr="00FB5BCD">
        <w:rPr>
          <w:noProof/>
        </w:rPr>
        <w:drawing>
          <wp:inline distT="0" distB="0" distL="0" distR="0">
            <wp:extent cx="5695950" cy="333375"/>
            <wp:effectExtent l="0" t="0" r="0" b="0"/>
            <wp:docPr id="1" name="Picture 1" descr="s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b="4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CD" w:rsidRDefault="00FB5BCD" w:rsidP="00513B25">
      <w:r>
        <w:t xml:space="preserve">Som syns ovan </w:t>
      </w:r>
      <w:r w:rsidR="00C26C2E">
        <w:t>befinner sig</w:t>
      </w:r>
      <w:r>
        <w:t xml:space="preserve"> tid-beräkningen i det övre högra hörnet av fönstret.</w:t>
      </w:r>
    </w:p>
    <w:p w:rsidR="00FB5BCD" w:rsidRDefault="00FB5BCD" w:rsidP="00513B25"/>
    <w:p w:rsidR="004B7F0B" w:rsidRDefault="00FB5BCD" w:rsidP="004E3598">
      <w:r>
        <w:t>I samma tillfälle öppnades</w:t>
      </w:r>
      <w:r w:rsidR="006D64D9">
        <w:t xml:space="preserve"> ett annat</w:t>
      </w:r>
      <w:r w:rsidR="004B7F0B">
        <w:t xml:space="preserve"> </w:t>
      </w:r>
      <w:r w:rsidR="006D64D9">
        <w:t xml:space="preserve">Terminal-fönster </w:t>
      </w:r>
      <w:r>
        <w:t xml:space="preserve">och </w:t>
      </w:r>
      <w:r w:rsidR="006D64D9">
        <w:t xml:space="preserve">kommandot ”ps a” </w:t>
      </w:r>
      <w:r w:rsidR="006E5556">
        <w:t xml:space="preserve">kördes </w:t>
      </w:r>
      <w:r w:rsidR="006D64D9">
        <w:t>för att lista upp alla processer som var igång. I den listan syntes</w:t>
      </w:r>
      <w:r>
        <w:t xml:space="preserve"> processen ”./</w:t>
      </w:r>
      <w:proofErr w:type="spellStart"/>
      <w:r>
        <w:t>stc</w:t>
      </w:r>
      <w:proofErr w:type="spellEnd"/>
      <w:r w:rsidR="006D64D9">
        <w:t>”</w:t>
      </w:r>
      <w:r w:rsidR="004E3598">
        <w:t xml:space="preserve"> som har PID = 2505.</w:t>
      </w:r>
    </w:p>
    <w:p w:rsidR="00FB5BCD" w:rsidRDefault="00FB5BCD" w:rsidP="00513B25"/>
    <w:p w:rsidR="00FB5BCD" w:rsidRDefault="00826940" w:rsidP="00513B25">
      <w:r w:rsidRPr="00134A0B">
        <w:rPr>
          <w:noProof/>
        </w:rPr>
        <w:drawing>
          <wp:inline distT="0" distB="0" distL="0" distR="0">
            <wp:extent cx="5676900" cy="1819275"/>
            <wp:effectExtent l="0" t="0" r="0" b="0"/>
            <wp:docPr id="2" name="Picture 2" descr="ps a s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 a st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D9" w:rsidRDefault="006D64D9" w:rsidP="00513B25"/>
    <w:p w:rsidR="00CB0155" w:rsidRDefault="006D64D9" w:rsidP="00513B25">
      <w:r>
        <w:t>I samma Terminal-fönster kördes kommandot ”</w:t>
      </w:r>
      <w:proofErr w:type="spellStart"/>
      <w:r>
        <w:t>kill</w:t>
      </w:r>
      <w:proofErr w:type="spellEnd"/>
      <w:r>
        <w:t xml:space="preserve"> </w:t>
      </w:r>
      <w:r w:rsidR="004E3598">
        <w:t>2505</w:t>
      </w:r>
      <w:r>
        <w:t>”, för att döda processen</w:t>
      </w:r>
      <w:r w:rsidR="004E3598">
        <w:t xml:space="preserve"> med PID 2505</w:t>
      </w:r>
      <w:r w:rsidR="006E5556">
        <w:t xml:space="preserve"> och som </w:t>
      </w:r>
      <w:r w:rsidR="004E3598">
        <w:t xml:space="preserve">det </w:t>
      </w:r>
      <w:r w:rsidR="006E5556">
        <w:t xml:space="preserve">syns i </w:t>
      </w:r>
      <w:r w:rsidR="004E3598">
        <w:t xml:space="preserve">det </w:t>
      </w:r>
      <w:r w:rsidR="00C26C2E">
        <w:t xml:space="preserve">övre </w:t>
      </w:r>
      <w:r w:rsidR="004E3598">
        <w:t>fönstret</w:t>
      </w:r>
      <w:r w:rsidR="006E5556">
        <w:t xml:space="preserve"> </w:t>
      </w:r>
      <w:r w:rsidR="004E3598">
        <w:t xml:space="preserve">i </w:t>
      </w:r>
      <w:r w:rsidR="006E5556">
        <w:t>nedan</w:t>
      </w:r>
      <w:r w:rsidR="004E3598">
        <w:t>stående bild</w:t>
      </w:r>
      <w:r w:rsidR="006E5556">
        <w:t xml:space="preserve"> stängdes proces</w:t>
      </w:r>
      <w:r w:rsidR="004E3598">
        <w:t>sen ned i den första terminalen.</w:t>
      </w:r>
    </w:p>
    <w:p w:rsidR="00B34471" w:rsidRDefault="00826940" w:rsidP="00513B25">
      <w:r w:rsidRPr="00B34471">
        <w:rPr>
          <w:noProof/>
        </w:rPr>
        <w:drawing>
          <wp:inline distT="0" distB="0" distL="0" distR="0">
            <wp:extent cx="5715000" cy="2952750"/>
            <wp:effectExtent l="0" t="0" r="0" b="0"/>
            <wp:docPr id="3" name="Picture 3" descr="kill s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ll st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D9" w:rsidRDefault="006D64D9" w:rsidP="00513B25"/>
    <w:p w:rsidR="006D64D9" w:rsidRPr="00476A2B" w:rsidRDefault="006D64D9" w:rsidP="00513B25">
      <w:pPr>
        <w:rPr>
          <w:b/>
        </w:rPr>
      </w:pPr>
      <w:r w:rsidRPr="00476A2B">
        <w:rPr>
          <w:b/>
        </w:rPr>
        <w:t xml:space="preserve">Koden för </w:t>
      </w:r>
      <w:proofErr w:type="spellStart"/>
      <w:r w:rsidRPr="00476A2B">
        <w:rPr>
          <w:b/>
        </w:rPr>
        <w:t>show_time.c</w:t>
      </w:r>
      <w:proofErr w:type="spellEnd"/>
      <w:r w:rsidRPr="00476A2B">
        <w:rPr>
          <w:b/>
        </w:rPr>
        <w:t xml:space="preserve"> finns i Bilaga 1.</w:t>
      </w:r>
    </w:p>
    <w:p w:rsidR="00CB0155" w:rsidRDefault="00CB0155" w:rsidP="00CB0155">
      <w:pPr>
        <w:pStyle w:val="Heading2"/>
      </w:pPr>
      <w:bookmarkStart w:id="6" w:name="_Toc431572797"/>
      <w:r>
        <w:lastRenderedPageBreak/>
        <w:t>Uppgift 2b</w:t>
      </w:r>
      <w:bookmarkEnd w:id="6"/>
    </w:p>
    <w:p w:rsidR="00CB0155" w:rsidRDefault="00CB0155" w:rsidP="00513B25"/>
    <w:p w:rsidR="006D64D9" w:rsidRDefault="006D64D9" w:rsidP="00513B25">
      <w:r>
        <w:t xml:space="preserve">För att köra </w:t>
      </w:r>
      <w:proofErr w:type="spellStart"/>
      <w:r>
        <w:t>show_time.c</w:t>
      </w:r>
      <w:proofErr w:type="spellEnd"/>
      <w:r>
        <w:t xml:space="preserve"> på ett annat sätt kan man i unixfork.c använda si</w:t>
      </w:r>
      <w:r w:rsidR="00B34471">
        <w:t>g utav</w:t>
      </w:r>
      <w:r>
        <w:t xml:space="preserve"> systemanropet </w:t>
      </w:r>
      <w:proofErr w:type="spellStart"/>
      <w:r>
        <w:t>exec</w:t>
      </w:r>
      <w:proofErr w:type="spellEnd"/>
      <w:r>
        <w:t>, istället för</w:t>
      </w:r>
      <w:r w:rsidR="005A3A02">
        <w:t xml:space="preserve"> att anropa själva </w:t>
      </w:r>
      <w:proofErr w:type="spellStart"/>
      <w:r w:rsidR="005A3A02">
        <w:t>show_time</w:t>
      </w:r>
      <w:proofErr w:type="spellEnd"/>
      <w:r w:rsidR="005A3A02">
        <w:t>-funktionen i samma fil.</w:t>
      </w:r>
    </w:p>
    <w:p w:rsidR="005A3A02" w:rsidRDefault="00DF6CC5" w:rsidP="00513B25">
      <w:r>
        <w:t xml:space="preserve">Istället för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t>,</w:t>
      </w:r>
      <w:proofErr w:type="gramEnd"/>
      <w:r>
        <w:t xml:space="preserve"> användes i</w:t>
      </w:r>
      <w:r w:rsidR="005A3A02">
        <w:t xml:space="preserve"> detta fall kod-raden</w:t>
      </w:r>
      <w:r>
        <w:t>:</w:t>
      </w:r>
    </w:p>
    <w:p w:rsidR="005A3A02" w:rsidRDefault="005A3A02" w:rsidP="00513B25"/>
    <w:p w:rsidR="005A3A02" w:rsidRPr="005A3A02" w:rsidRDefault="005A3A02" w:rsidP="00513B25">
      <w:pPr>
        <w:rPr>
          <w:lang w:val="en-US"/>
        </w:rPr>
      </w:pPr>
      <w:proofErr w:type="spellStart"/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execlp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"./</w:t>
      </w:r>
      <w:proofErr w:type="spellStart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show_time</w:t>
      </w:r>
      <w:proofErr w:type="spell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show_time</w:t>
      </w:r>
      <w:proofErr w:type="spell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1467" w:rsidRDefault="009E1467" w:rsidP="00513B25">
      <w:pPr>
        <w:rPr>
          <w:lang w:val="en-US"/>
        </w:rPr>
      </w:pPr>
    </w:p>
    <w:p w:rsidR="005A3A02" w:rsidRDefault="005A3A02" w:rsidP="00513B25">
      <w:r w:rsidRPr="005A3A02">
        <w:t>Denna</w:t>
      </w:r>
      <w:r>
        <w:t xml:space="preserve"> funktions-anrop gör samma sak som </w:t>
      </w:r>
      <w:proofErr w:type="spellStart"/>
      <w:r w:rsidR="00DF6CC5">
        <w:rPr>
          <w:rFonts w:ascii="Consolas" w:hAnsi="Consolas" w:cs="Consolas"/>
          <w:color w:val="000000"/>
          <w:sz w:val="19"/>
          <w:szCs w:val="19"/>
          <w:highlight w:val="white"/>
        </w:rPr>
        <w:t>show_time</w:t>
      </w:r>
      <w:proofErr w:type="spellEnd"/>
      <w:r w:rsidR="00DF6CC5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DF6CC5">
        <w:rPr>
          <w:rFonts w:ascii="Consolas" w:hAnsi="Consolas" w:cs="Consolas"/>
          <w:color w:val="000000"/>
          <w:sz w:val="19"/>
          <w:szCs w:val="19"/>
        </w:rPr>
        <w:t>.</w:t>
      </w:r>
      <w:r w:rsidR="00DF6CC5">
        <w:t xml:space="preserve"> Dock</w:t>
      </w:r>
      <w:r>
        <w:t xml:space="preserve"> så behöver man ange adressen till exekveringsfilen från kompileringen av den specifika filen. I detta fall </w:t>
      </w:r>
      <w:proofErr w:type="spellStart"/>
      <w:r>
        <w:t>show_time.c</w:t>
      </w:r>
      <w:proofErr w:type="spellEnd"/>
      <w:r>
        <w:t>. Exekveringsfilen befann i samma katalog som unixf</w:t>
      </w:r>
      <w:r w:rsidR="004E3598">
        <w:t xml:space="preserve">ork.c </w:t>
      </w:r>
      <w:r>
        <w:t xml:space="preserve">och därför behövdes inte hela adressen anges. </w:t>
      </w:r>
      <w:r w:rsidR="00B34471">
        <w:t xml:space="preserve">Det är dock viktigt att man anger samma namn i parametern för </w:t>
      </w:r>
      <w:proofErr w:type="spellStart"/>
      <w:r w:rsidR="00B34471">
        <w:t>execlp</w:t>
      </w:r>
      <w:proofErr w:type="spellEnd"/>
      <w:r w:rsidR="00B34471">
        <w:t xml:space="preserve"> som exekveringsfilens namn. Nedan kan man se att cc </w:t>
      </w:r>
      <w:proofErr w:type="spellStart"/>
      <w:r w:rsidR="00B34471">
        <w:t>show_time.c</w:t>
      </w:r>
      <w:proofErr w:type="spellEnd"/>
      <w:r w:rsidR="00B34471">
        <w:t xml:space="preserve"> kompilerades som </w:t>
      </w:r>
      <w:proofErr w:type="spellStart"/>
      <w:r w:rsidR="00B34471">
        <w:t>show_time</w:t>
      </w:r>
      <w:proofErr w:type="spellEnd"/>
      <w:r w:rsidR="00B34471">
        <w:t>.</w:t>
      </w:r>
    </w:p>
    <w:p w:rsidR="00B34471" w:rsidRDefault="00B34471" w:rsidP="00513B25"/>
    <w:p w:rsidR="00B34471" w:rsidRDefault="00826940" w:rsidP="00513B25">
      <w:r w:rsidRPr="00B34471">
        <w:rPr>
          <w:noProof/>
        </w:rPr>
        <w:drawing>
          <wp:inline distT="0" distB="0" distL="0" distR="0">
            <wp:extent cx="4972050" cy="533400"/>
            <wp:effectExtent l="0" t="0" r="0" b="0"/>
            <wp:docPr id="4" name="Picture 4" descr="uppgift 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pgift 2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45" b="1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A02" w:rsidRDefault="005A3A02" w:rsidP="00513B25"/>
    <w:p w:rsidR="001A59DC" w:rsidRDefault="001A59DC" w:rsidP="00513B25"/>
    <w:p w:rsidR="00B34471" w:rsidRDefault="001A59DC" w:rsidP="00513B25">
      <w:r>
        <w:t>Resultat av körning:</w:t>
      </w:r>
    </w:p>
    <w:p w:rsidR="00B34471" w:rsidRDefault="00826940" w:rsidP="00513B25">
      <w:r w:rsidRPr="00B34471">
        <w:rPr>
          <w:noProof/>
        </w:rPr>
        <w:drawing>
          <wp:inline distT="0" distB="0" distL="0" distR="0">
            <wp:extent cx="5867400" cy="4400550"/>
            <wp:effectExtent l="0" t="0" r="0" b="0"/>
            <wp:docPr id="5" name="Picture 5" descr="uppgift 2b ex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pgift 2b exe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471" w:rsidRDefault="00B34471" w:rsidP="00513B25"/>
    <w:p w:rsidR="00B34471" w:rsidRDefault="00B34471" w:rsidP="00513B25"/>
    <w:p w:rsidR="005A3A02" w:rsidRPr="00476A2B" w:rsidRDefault="005A3A02" w:rsidP="00513B25">
      <w:pPr>
        <w:rPr>
          <w:b/>
        </w:rPr>
      </w:pPr>
      <w:r w:rsidRPr="00476A2B">
        <w:rPr>
          <w:b/>
        </w:rPr>
        <w:t>Hela koden för unixfork.c befinns i bilaga 2.</w:t>
      </w:r>
    </w:p>
    <w:p w:rsidR="00CB0155" w:rsidRDefault="00CB0155" w:rsidP="00CB0155">
      <w:pPr>
        <w:pStyle w:val="Heading2"/>
      </w:pPr>
      <w:bookmarkStart w:id="7" w:name="_Toc431572798"/>
      <w:r>
        <w:lastRenderedPageBreak/>
        <w:t>Uppgift 3</w:t>
      </w:r>
      <w:bookmarkEnd w:id="7"/>
    </w:p>
    <w:p w:rsidR="00CB0155" w:rsidRDefault="00CB0155" w:rsidP="00513B25"/>
    <w:p w:rsidR="00CB0155" w:rsidRDefault="005A3A02" w:rsidP="00513B25">
      <w:r>
        <w:t xml:space="preserve">I </w:t>
      </w:r>
      <w:r w:rsidR="007465DD">
        <w:t>UNIX</w:t>
      </w:r>
      <w:r>
        <w:t xml:space="preserve">-processer kan man använda sig utav </w:t>
      </w:r>
      <w:proofErr w:type="gramStart"/>
      <w:r>
        <w:t>pipes</w:t>
      </w:r>
      <w:proofErr w:type="gramEnd"/>
      <w:r>
        <w:t xml:space="preserve"> (rör) mellan varandra för att överföra data som kan användas av båda processerna. I detta fall skulle moderprocessen läsa in en sträng från användaren och </w:t>
      </w:r>
      <w:r w:rsidR="004E3598">
        <w:t>en dotter-process</w:t>
      </w:r>
      <w:r>
        <w:t xml:space="preserve"> skulle skriva ut den strängen. </w:t>
      </w:r>
      <w:r w:rsidR="00B65234">
        <w:t>Data överförs till</w:t>
      </w:r>
      <w:r>
        <w:t xml:space="preserve"> dotter-processen från moder-processen med hjälp av </w:t>
      </w:r>
      <w:r w:rsidR="00B65234">
        <w:t>just dessa rör</w:t>
      </w:r>
      <w:r>
        <w:t xml:space="preserve">. </w:t>
      </w:r>
    </w:p>
    <w:p w:rsidR="00B65234" w:rsidRDefault="00B65234" w:rsidP="00513B25"/>
    <w:p w:rsidR="00B65234" w:rsidRDefault="00B65234" w:rsidP="00513B25">
      <w:r>
        <w:t xml:space="preserve">I bilagan för koden förklaras vilken som är dotter-processen och vilken som är moder-processen. I uppgiften användes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-funktionen för att öppna röret mellan processerna och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- och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-funktionerna som läser från röret respektive skriver till röret. Strängen som läses in från användaren kommer att skrivas in i röret av moder-processen och därför används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, medan strängen som skrivs ut av dotter-processen kommer att använda sig utav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>()-</w:t>
      </w:r>
      <w:r>
        <w:t xml:space="preserve">funktionen. När moder-processen har läst in en sträng i en </w:t>
      </w:r>
      <w:proofErr w:type="spellStart"/>
      <w:r>
        <w:t>evighets-loop</w:t>
      </w:r>
      <w:proofErr w:type="spellEnd"/>
      <w:r>
        <w:t xml:space="preserve"> körs redan dotter-processen i bakgrunden, också i en </w:t>
      </w:r>
      <w:proofErr w:type="spellStart"/>
      <w:r>
        <w:t>evighets-loop</w:t>
      </w:r>
      <w:proofErr w:type="spellEnd"/>
      <w:r>
        <w:t xml:space="preserve">, och läser av </w:t>
      </w:r>
      <w:proofErr w:type="spellStart"/>
      <w:r>
        <w:t>datan</w:t>
      </w:r>
      <w:proofErr w:type="spellEnd"/>
      <w:r>
        <w:t xml:space="preserve"> från röret.</w:t>
      </w:r>
    </w:p>
    <w:p w:rsidR="00B65234" w:rsidRDefault="00B65234" w:rsidP="00513B25"/>
    <w:p w:rsidR="00476A2B" w:rsidRDefault="00476A2B" w:rsidP="00513B25">
      <w:r>
        <w:t>Kompilering och körning av kod:</w:t>
      </w:r>
    </w:p>
    <w:p w:rsidR="00476A2B" w:rsidRDefault="00826940" w:rsidP="00513B25">
      <w:r w:rsidRPr="00476A2B">
        <w:rPr>
          <w:noProof/>
        </w:rPr>
        <w:drawing>
          <wp:inline distT="0" distB="0" distL="0" distR="0">
            <wp:extent cx="4467225" cy="400050"/>
            <wp:effectExtent l="0" t="0" r="0" b="0"/>
            <wp:docPr id="6" name="Picture 6" descr="rw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wp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A2B" w:rsidRDefault="00476A2B" w:rsidP="00513B25"/>
    <w:p w:rsidR="001A59DC" w:rsidRDefault="001A59DC" w:rsidP="00513B25"/>
    <w:p w:rsidR="00476A2B" w:rsidRDefault="00476A2B" w:rsidP="00513B25">
      <w:r>
        <w:t>Producerat resultat:</w:t>
      </w:r>
    </w:p>
    <w:p w:rsidR="00476A2B" w:rsidRDefault="00826940" w:rsidP="00513B25">
      <w:r w:rsidRPr="00476A2B">
        <w:rPr>
          <w:noProof/>
        </w:rPr>
        <w:drawing>
          <wp:inline distT="0" distB="0" distL="0" distR="0">
            <wp:extent cx="5572125" cy="4400550"/>
            <wp:effectExtent l="0" t="0" r="0" b="0"/>
            <wp:docPr id="7" name="Picture 7" descr="rwp1 ex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wp1 exe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A2B" w:rsidRDefault="00476A2B" w:rsidP="00513B25"/>
    <w:p w:rsidR="00476A2B" w:rsidRDefault="00476A2B" w:rsidP="00513B25"/>
    <w:p w:rsidR="00B65234" w:rsidRPr="00476A2B" w:rsidRDefault="00B65234" w:rsidP="00513B25">
      <w:pPr>
        <w:rPr>
          <w:b/>
        </w:rPr>
      </w:pPr>
      <w:r w:rsidRPr="00476A2B">
        <w:rPr>
          <w:b/>
        </w:rPr>
        <w:t>Kod-filen, rw_pipe</w:t>
      </w:r>
      <w:r w:rsidR="00476A2B">
        <w:rPr>
          <w:b/>
        </w:rPr>
        <w:t>1</w:t>
      </w:r>
      <w:r w:rsidRPr="00476A2B">
        <w:rPr>
          <w:b/>
        </w:rPr>
        <w:t>.c, som skrevs för denna uppgift kan hittas i Bilaga 3.</w:t>
      </w:r>
    </w:p>
    <w:p w:rsidR="00CB0155" w:rsidRDefault="00CB0155" w:rsidP="00513B25"/>
    <w:p w:rsidR="00CB0155" w:rsidRDefault="00CB0155" w:rsidP="00CB0155">
      <w:pPr>
        <w:pStyle w:val="Heading2"/>
      </w:pPr>
      <w:bookmarkStart w:id="8" w:name="_Toc431572799"/>
      <w:r>
        <w:lastRenderedPageBreak/>
        <w:t>Uppgift 4</w:t>
      </w:r>
      <w:bookmarkEnd w:id="8"/>
    </w:p>
    <w:p w:rsidR="00CB0155" w:rsidRDefault="00CB0155" w:rsidP="00513B25"/>
    <w:p w:rsidR="00CB0155" w:rsidRDefault="00420C44" w:rsidP="00513B25">
      <w:r>
        <w:t>För</w:t>
      </w:r>
      <w:r w:rsidR="00B65234">
        <w:t xml:space="preserve"> denna uppgift skulle en till dotter-process införas från moder-processen från föregående uppgift.</w:t>
      </w:r>
      <w:r w:rsidR="004E3598">
        <w:t xml:space="preserve"> Denna dotter-process</w:t>
      </w:r>
      <w:r w:rsidR="00B65234">
        <w:t xml:space="preserve"> skulle omvända strängen som lästes in och sedan skicka vidare strängen till den första dotter-processen som skriver ut strängen på skärmen. </w:t>
      </w:r>
    </w:p>
    <w:p w:rsidR="00420C44" w:rsidRDefault="00420C44" w:rsidP="00513B25"/>
    <w:p w:rsidR="00420C44" w:rsidRDefault="00420C44" w:rsidP="00513B25">
      <w:r>
        <w:t xml:space="preserve">För att lyckas med detta, behövdes ett ytterligare rör, som </w:t>
      </w:r>
      <w:proofErr w:type="spellStart"/>
      <w:r>
        <w:t>datan</w:t>
      </w:r>
      <w:proofErr w:type="spellEnd"/>
      <w:r>
        <w:t xml:space="preserve"> lästes in i av moder-processen, som sedan den andra dotter-processen, </w:t>
      </w:r>
      <w:r w:rsidR="004E3598">
        <w:t>som omvänder</w:t>
      </w:r>
      <w:r>
        <w:t xml:space="preserve"> </w:t>
      </w:r>
      <w:proofErr w:type="spellStart"/>
      <w:r>
        <w:t>datan</w:t>
      </w:r>
      <w:proofErr w:type="spellEnd"/>
      <w:r>
        <w:t xml:space="preserve">, skulle läsa och skriva in i ett annat rör. Det andra röret, som den första dotter-processen använde sig utav, läste </w:t>
      </w:r>
      <w:r w:rsidR="004E3598">
        <w:t xml:space="preserve">den omvända </w:t>
      </w:r>
      <w:proofErr w:type="spellStart"/>
      <w:r>
        <w:t>datan</w:t>
      </w:r>
      <w:proofErr w:type="spellEnd"/>
      <w:r>
        <w:t xml:space="preserve"> och skrev</w:t>
      </w:r>
      <w:r w:rsidR="004E3598">
        <w:t xml:space="preserve"> ut det på skärmen.</w:t>
      </w:r>
    </w:p>
    <w:p w:rsidR="00AA0205" w:rsidRDefault="00AA0205" w:rsidP="00513B25"/>
    <w:p w:rsidR="00AA0205" w:rsidRDefault="00AA0205" w:rsidP="00513B25">
      <w:r>
        <w:t>Kompilering och körning av kod:</w:t>
      </w:r>
    </w:p>
    <w:p w:rsidR="00AA0205" w:rsidRDefault="00826940" w:rsidP="00513B25">
      <w:r w:rsidRPr="00AA0205">
        <w:rPr>
          <w:noProof/>
        </w:rPr>
        <w:drawing>
          <wp:inline distT="0" distB="0" distL="0" distR="0">
            <wp:extent cx="4543425" cy="342900"/>
            <wp:effectExtent l="0" t="0" r="0" b="0"/>
            <wp:docPr id="8" name="Picture 8" descr="rw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wp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DC" w:rsidRDefault="001A59DC" w:rsidP="00513B25"/>
    <w:p w:rsidR="00AA0205" w:rsidRDefault="001A59DC" w:rsidP="00513B25">
      <w:r>
        <w:t>Producerat</w:t>
      </w:r>
      <w:r w:rsidR="00AA0205">
        <w:t xml:space="preserve"> resultat:</w:t>
      </w:r>
    </w:p>
    <w:p w:rsidR="00476A2B" w:rsidRDefault="00826940" w:rsidP="00513B25">
      <w:r w:rsidRPr="00AA0205">
        <w:rPr>
          <w:noProof/>
        </w:rPr>
        <w:drawing>
          <wp:inline distT="0" distB="0" distL="0" distR="0">
            <wp:extent cx="5676900" cy="4400550"/>
            <wp:effectExtent l="0" t="0" r="0" b="0"/>
            <wp:docPr id="9" name="Picture 9" descr="rwp ex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wp exe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A2B" w:rsidRDefault="00476A2B" w:rsidP="00513B25"/>
    <w:p w:rsidR="00420C44" w:rsidRDefault="00420C44" w:rsidP="00513B25"/>
    <w:p w:rsidR="00420C44" w:rsidRDefault="00420C44" w:rsidP="00513B25">
      <w:r>
        <w:t xml:space="preserve">För att vända på strängen, användes funktionen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420C44">
        <w:t xml:space="preserve"> </w:t>
      </w:r>
      <w:r>
        <w:t>som kan hittas i Bilaga 5 i mer detalj.</w:t>
      </w:r>
    </w:p>
    <w:p w:rsidR="00420C44" w:rsidRDefault="00420C44" w:rsidP="00513B25"/>
    <w:p w:rsidR="00B476BD" w:rsidRDefault="00420C44" w:rsidP="00B476BD">
      <w:pPr>
        <w:rPr>
          <w:b/>
        </w:rPr>
        <w:sectPr w:rsidR="00B476BD" w:rsidSect="00356890">
          <w:headerReference w:type="default" r:id="rId23"/>
          <w:footerReference w:type="default" r:id="rId24"/>
          <w:pgSz w:w="11906" w:h="16838"/>
          <w:pgMar w:top="1417" w:right="1417" w:bottom="1417" w:left="1417" w:header="720" w:footer="720" w:gutter="0"/>
          <w:pgNumType w:start="1"/>
          <w:cols w:space="709"/>
          <w:titlePg/>
          <w:docGrid w:linePitch="326"/>
        </w:sectPr>
      </w:pPr>
      <w:r w:rsidRPr="00476A2B">
        <w:rPr>
          <w:b/>
        </w:rPr>
        <w:t>Hela koden</w:t>
      </w:r>
      <w:r w:rsidR="00476A2B">
        <w:rPr>
          <w:b/>
        </w:rPr>
        <w:t>, rw_pipe2.c,</w:t>
      </w:r>
      <w:r w:rsidRPr="00476A2B">
        <w:rPr>
          <w:b/>
        </w:rPr>
        <w:t xml:space="preserve"> för denna uppgift befinns i Bilaga 4.</w:t>
      </w:r>
      <w:bookmarkStart w:id="9" w:name="_Toc431572800"/>
    </w:p>
    <w:p w:rsidR="00B96D10" w:rsidRPr="00B476BD" w:rsidRDefault="00CB0155" w:rsidP="00B476BD">
      <w:pPr>
        <w:pStyle w:val="Heading1"/>
      </w:pPr>
      <w:r>
        <w:lastRenderedPageBreak/>
        <w:t>Bila</w:t>
      </w:r>
      <w:r w:rsidR="00AA0205">
        <w:t>gor</w:t>
      </w:r>
      <w:bookmarkEnd w:id="9"/>
    </w:p>
    <w:p w:rsidR="00CB0155" w:rsidRDefault="00CB0155" w:rsidP="00CB0155"/>
    <w:p w:rsidR="00CB0155" w:rsidRDefault="00CB0155" w:rsidP="00B34A1A">
      <w:pPr>
        <w:pStyle w:val="Heading2"/>
      </w:pPr>
      <w:bookmarkStart w:id="10" w:name="_Toc431572801"/>
      <w:r>
        <w:t>Bilaga 1</w:t>
      </w:r>
      <w:r w:rsidR="00A7568D">
        <w:t xml:space="preserve"> – </w:t>
      </w:r>
      <w:r w:rsidR="00523B37">
        <w:t xml:space="preserve">Kod för </w:t>
      </w:r>
      <w:r w:rsidR="00A7568D">
        <w:t>Uppgift 2a</w:t>
      </w:r>
      <w:bookmarkEnd w:id="10"/>
    </w:p>
    <w:p w:rsidR="004B7F0B" w:rsidRDefault="004B7F0B" w:rsidP="00CB0155"/>
    <w:p w:rsidR="007A6CBE" w:rsidRPr="004F7A46" w:rsidRDefault="007A6CBE" w:rsidP="00CB0155">
      <w:pPr>
        <w:rPr>
          <w:lang w:val="en-US"/>
        </w:rPr>
      </w:pPr>
      <w:r w:rsidRPr="004F7A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proofErr w:type="spellStart"/>
      <w:r w:rsidRPr="004F7A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show_time.c</w:t>
      </w:r>
      <w:proofErr w:type="spellEnd"/>
      <w:r w:rsidRPr="004F7A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7A6CBE" w:rsidRPr="004F7A46" w:rsidRDefault="007A6CBE" w:rsidP="00CB0155">
      <w:pPr>
        <w:rPr>
          <w:lang w:val="en-US"/>
        </w:rPr>
      </w:pPr>
    </w:p>
    <w:p w:rsidR="004B7F0B" w:rsidRPr="004F7A46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7A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7A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F7A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4F7A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B7F0B" w:rsidRPr="004F7A46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7A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7A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F7A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4F7A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7A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7A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F7A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sig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nal.h</w:t>
      </w:r>
      <w:proofErr w:type="spell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"vt200.h"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="006D64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6D64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show_time</w:t>
      </w:r>
      <w:proofErr w:type="spellEnd"/>
      <w:r w:rsidR="006D64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="006D64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This function shows actual time in</w:t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*/</w:t>
      </w:r>
    </w:p>
    <w:p w:rsidR="004B7F0B" w:rsidRPr="004B7F0B" w:rsidRDefault="006D64D9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4B7F0B"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upper right corner on screen.</w:t>
      </w:r>
      <w:r w:rsidR="004B7F0B"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 */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7F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*now;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2);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6D64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6D64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;;)</w:t>
      </w:r>
      <w:r w:rsidR="006D64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6D64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6D64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Repeat forever! */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{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B7F0B" w:rsidRPr="004B7F0B" w:rsidRDefault="006D64D9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&amp;sec);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4B7F0B"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Time in seconds since January 1, 1970  */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now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localtime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(&amp;sec);    </w:t>
      </w:r>
      <w:r w:rsidR="006D64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Time in hours, minutes, seconds, ...   */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CURSOR_OFF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SAVE_CURSOR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1,70);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"%02d:%02d:%02d"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now-&gt;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tm_hour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now-&gt;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tm_min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now-&gt;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tm_sec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RESTORE_CURSOR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CURSOR_ON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p w:rsidR="004B7F0B" w:rsidRPr="009422FC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22F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7F0B" w:rsidRPr="009422FC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F0B" w:rsidRPr="009422FC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F0B" w:rsidRPr="009422FC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422F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422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422FC"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 w:rsidRPr="009422F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B7F0B" w:rsidRPr="009422FC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22F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7F0B" w:rsidRPr="009422FC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F0B" w:rsidRPr="009422FC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422FC">
        <w:rPr>
          <w:rFonts w:ascii="Consolas" w:hAnsi="Consolas" w:cs="Consolas"/>
          <w:color w:val="000000"/>
          <w:sz w:val="19"/>
          <w:szCs w:val="19"/>
          <w:highlight w:val="white"/>
        </w:rPr>
        <w:t>show_time</w:t>
      </w:r>
      <w:proofErr w:type="spellEnd"/>
      <w:r w:rsidRPr="009422F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F0B" w:rsidRPr="009422FC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7F0B" w:rsidRDefault="004B7F0B" w:rsidP="00CB0155"/>
    <w:p w:rsidR="00397A4A" w:rsidRDefault="00397A4A" w:rsidP="00CB0155">
      <w:r>
        <w:tab/>
      </w:r>
    </w:p>
    <w:p w:rsidR="00CB0155" w:rsidRDefault="004B7F0B" w:rsidP="00CB0155">
      <w:r>
        <w:br w:type="page"/>
      </w:r>
      <w:r w:rsidR="00674FEC">
        <w:lastRenderedPageBreak/>
        <w:tab/>
      </w:r>
    </w:p>
    <w:p w:rsidR="00CB0155" w:rsidRDefault="00CB0155" w:rsidP="00B34A1A">
      <w:pPr>
        <w:pStyle w:val="Heading2"/>
      </w:pPr>
      <w:bookmarkStart w:id="11" w:name="_Toc431572802"/>
      <w:r>
        <w:t>Bilaga 2</w:t>
      </w:r>
      <w:r w:rsidR="00A7568D">
        <w:t xml:space="preserve"> – </w:t>
      </w:r>
      <w:r w:rsidR="00523B37">
        <w:t xml:space="preserve">Kod för </w:t>
      </w:r>
      <w:r w:rsidR="00A7568D">
        <w:t>Uppgift 2b</w:t>
      </w:r>
      <w:bookmarkEnd w:id="11"/>
    </w:p>
    <w:p w:rsidR="004B7F0B" w:rsidRDefault="004B7F0B" w:rsidP="00CB0155"/>
    <w:p w:rsidR="004B7F0B" w:rsidRPr="009422FC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unixfork.c */</w:t>
      </w:r>
    </w:p>
    <w:p w:rsidR="004B7F0B" w:rsidRPr="009422FC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signal.h</w:t>
      </w:r>
      <w:proofErr w:type="spell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"vt200.h"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unistd.h</w:t>
      </w:r>
      <w:proofErr w:type="spell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6D64D9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6D64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D64D9" w:rsidRPr="006D64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Se </w:t>
      </w:r>
      <w:proofErr w:type="spellStart"/>
      <w:r w:rsidR="006D64D9" w:rsidRPr="006D64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bilaga</w:t>
      </w:r>
      <w:proofErr w:type="spellEnd"/>
      <w:r w:rsidR="006D64D9" w:rsidRPr="006D64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*/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interaction()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Thi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 function asks for a string an</w:t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*/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prints it out again, until Ctrl/D is   */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[60];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pressed (EOF).                         */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15,10); 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string please: "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CLRLINE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EOF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15,10); 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string was: %s"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CLRLINE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17,10); 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string please: "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CLRLINE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main()</w:t>
      </w:r>
      <w:proofErr w:type="gramEnd"/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CLRSCR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HOME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10,20); 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"FORKTEST, type Ctrl/D to exit!"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fork())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Try to fork!  */</w:t>
      </w:r>
    </w:p>
    <w:p w:rsidR="00C349BE" w:rsidRDefault="00C349BE" w:rsidP="00C349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{</w:t>
      </w:r>
    </w:p>
    <w:p w:rsidR="004B7F0B" w:rsidRPr="004B7F0B" w:rsidRDefault="00C349BE" w:rsidP="00C349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="004B7F0B"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="004B7F0B"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-1:</w:t>
      </w:r>
    </w:p>
    <w:p w:rsidR="004B7F0B" w:rsidRPr="004B7F0B" w:rsidRDefault="004B7F0B" w:rsidP="004B7F0B">
      <w:pPr>
        <w:autoSpaceDE w:val="0"/>
        <w:autoSpaceDN w:val="0"/>
        <w:adjustRightInd w:val="0"/>
        <w:ind w:firstLine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"Forking"</w:t>
      </w:r>
      <w:r w:rsidR="00C349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C349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Couldn't fork! */</w:t>
      </w:r>
    </w:p>
    <w:p w:rsid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This is child process. */</w:t>
      </w:r>
    </w:p>
    <w:p w:rsidR="004B7F0B" w:rsidRPr="004B7F0B" w:rsidRDefault="004B7F0B" w:rsidP="004B7F0B">
      <w:pPr>
        <w:autoSpaceDE w:val="0"/>
        <w:autoSpaceDN w:val="0"/>
        <w:adjustRightInd w:val="0"/>
        <w:ind w:firstLine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execlp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"./</w:t>
      </w:r>
      <w:proofErr w:type="spellStart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show_time</w:t>
      </w:r>
      <w:proofErr w:type="spell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show_time</w:t>
      </w:r>
      <w:proofErr w:type="spellEnd"/>
      <w:r w:rsidRPr="004B7F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="00C349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show_time</w:t>
      </w:r>
      <w:proofErr w:type="spellEnd"/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This is parent process.  */</w:t>
      </w:r>
    </w:p>
    <w:p w:rsidR="004B7F0B" w:rsidRPr="004B7F0B" w:rsidRDefault="00C349BE" w:rsidP="004B7F0B">
      <w:pPr>
        <w:autoSpaceDE w:val="0"/>
        <w:autoSpaceDN w:val="0"/>
        <w:adjustRightInd w:val="0"/>
        <w:ind w:firstLine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interaction(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4B7F0B"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Child has process id = </w:t>
      </w:r>
      <w:proofErr w:type="spellStart"/>
      <w:r w:rsidR="004B7F0B"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pid</w:t>
      </w:r>
      <w:proofErr w:type="spellEnd"/>
      <w:r w:rsidR="004B7F0B"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*/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kill(</w:t>
      </w:r>
      <w:proofErr w:type="spellStart"/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SIGTERM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</w:t>
      </w:r>
      <w:r w:rsidRPr="004B7F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Kill child process.   */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B7F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B7F0B" w:rsidRP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CLRSCR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HOME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B7F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CURSOR_ON</w:t>
      </w: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B7F0B" w:rsidRDefault="004B7F0B" w:rsidP="004B7F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7F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A4A" w:rsidRDefault="004B7F0B" w:rsidP="004B7F0B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0155" w:rsidRPr="004F7A46" w:rsidRDefault="00CB0155" w:rsidP="00CB0155"/>
    <w:p w:rsidR="004B7F0B" w:rsidRPr="004F7A46" w:rsidRDefault="004B7F0B" w:rsidP="00CB0155">
      <w:r w:rsidRPr="004F7A46">
        <w:br w:type="page"/>
      </w:r>
    </w:p>
    <w:p w:rsidR="00CB0155" w:rsidRPr="004F7A46" w:rsidRDefault="00CB0155" w:rsidP="00B34A1A">
      <w:pPr>
        <w:pStyle w:val="Heading2"/>
      </w:pPr>
      <w:bookmarkStart w:id="12" w:name="_Toc431572803"/>
      <w:r w:rsidRPr="004F7A46">
        <w:lastRenderedPageBreak/>
        <w:t>Bilaga 3</w:t>
      </w:r>
      <w:r w:rsidR="00A7568D" w:rsidRPr="004F7A46">
        <w:t xml:space="preserve"> – </w:t>
      </w:r>
      <w:r w:rsidR="00523B37" w:rsidRPr="004F7A46">
        <w:t xml:space="preserve">Kod för </w:t>
      </w:r>
      <w:r w:rsidR="00A7568D" w:rsidRPr="004F7A46">
        <w:t>Uppgift 3</w:t>
      </w:r>
      <w:bookmarkEnd w:id="12"/>
    </w:p>
    <w:p w:rsidR="00422C08" w:rsidRPr="004F7A46" w:rsidRDefault="00422C08" w:rsidP="00CB0155"/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rw_pipe</w:t>
      </w:r>
      <w:r w:rsidR="00476A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</w:t>
      </w:r>
      <w:r w:rsidRPr="007A6CB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.c (1 child-process) */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signal.h</w:t>
      </w:r>
      <w:proofErr w:type="spellEnd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"vt200.h"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unistd.h</w:t>
      </w:r>
      <w:proofErr w:type="spellEnd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A6CBE" w:rsidRPr="004F7A46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main()</w:t>
      </w:r>
      <w:proofErr w:type="gramEnd"/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6CBE" w:rsidRPr="007A6CBE" w:rsidRDefault="007A6CBE" w:rsidP="007A6CBE">
      <w:pPr>
        <w:autoSpaceDE w:val="0"/>
        <w:autoSpaceDN w:val="0"/>
        <w:adjustRightInd w:val="0"/>
        <w:ind w:firstLine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[100],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[100];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CLRSCR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HOME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10, 20); 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"FORKTEST, type Ctrl/D to exit!"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7A6CBE" w:rsidRPr="007A6CBE" w:rsidRDefault="007A6CBE" w:rsidP="007A6CBE">
      <w:pPr>
        <w:autoSpaceDE w:val="0"/>
        <w:autoSpaceDN w:val="0"/>
        <w:adjustRightInd w:val="0"/>
        <w:ind w:firstLine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pipe(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fork(); </w:t>
      </w:r>
      <w:r w:rsidRPr="007A6CB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Try to fork!  */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"Forking"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7A6CB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Couldn't fork! */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//1st child process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read(</w:t>
      </w:r>
      <w:proofErr w:type="spellStart"/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[0], 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SAVE_CURSOR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15, 10); 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string was: 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6CBE" w:rsidRPr="007A6CBE" w:rsidRDefault="007A6CBE" w:rsidP="007A6CBE">
      <w:pPr>
        <w:autoSpaceDE w:val="0"/>
        <w:autoSpaceDN w:val="0"/>
        <w:adjustRightInd w:val="0"/>
        <w:ind w:left="2608" w:firstLine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CLRLINE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RESTORE_CURSOR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parent process. </w:t>
      </w:r>
      <w:r w:rsidRPr="007A6CB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*/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15, 10); 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string please: "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CLRLINE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EOF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17, 10); 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A6C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string please: "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CLRLINE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6CBE" w:rsidRPr="007A6CBE" w:rsidRDefault="00F91523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="007A6CBE"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proofErr w:type="spellStart"/>
      <w:r w:rsidR="007A6CBE"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="007A6CBE"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7A6CBE"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="007A6CBE"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7A6CBE"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="007A6CBE"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+ 1);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kill(</w:t>
      </w:r>
      <w:proofErr w:type="spellStart"/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SIGTERM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CLRSCR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HOME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A6CB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CURSOR_ON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A1A" w:rsidRDefault="007A6CBE" w:rsidP="007A6CB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4A1A" w:rsidRDefault="00B34A1A" w:rsidP="007A6C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CB0155" w:rsidRDefault="00CB0155" w:rsidP="00B34A1A">
      <w:pPr>
        <w:pStyle w:val="Heading2"/>
      </w:pPr>
      <w:bookmarkStart w:id="13" w:name="_Toc431572804"/>
      <w:r w:rsidRPr="00B34A1A">
        <w:lastRenderedPageBreak/>
        <w:t>Bilaga 4</w:t>
      </w:r>
      <w:r w:rsidR="00A7568D" w:rsidRPr="00B34A1A">
        <w:t xml:space="preserve"> – </w:t>
      </w:r>
      <w:r w:rsidR="00523B37">
        <w:t xml:space="preserve">Kod för </w:t>
      </w:r>
      <w:r w:rsidR="00A7568D" w:rsidRPr="00B34A1A">
        <w:t>Uppgift 4</w:t>
      </w:r>
      <w:bookmarkEnd w:id="13"/>
    </w:p>
    <w:p w:rsidR="00B34A1A" w:rsidRDefault="00B34A1A" w:rsidP="00CB0155"/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rw_pipe</w:t>
      </w:r>
      <w:r w:rsidR="00476A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2</w:t>
      </w:r>
      <w:r w:rsidRPr="00B34A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.c (2 child processes) */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signal.h</w:t>
      </w:r>
      <w:proofErr w:type="spellEnd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"vt200.h"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unistd.h</w:t>
      </w:r>
      <w:proofErr w:type="spellEnd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34A1A" w:rsidRPr="004F7A46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7A46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4F7A46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 w:rsidRPr="004F7A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F7A46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4F7A46"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 w:rsidRPr="004F7A46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34A1A" w:rsidRPr="004F7A46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4A1A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</w:rPr>
        <w:t>strrev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34A1A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Pr="00B34A1A"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</w:rPr>
        <w:t>){}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 Bilaga 5 */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main()</w:t>
      </w:r>
      <w:proofErr w:type="gramEnd"/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pid2,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[2], fd1[2], n;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[100],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[100];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CLRSCR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HOME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10,20);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"FORKTEST, type Ctrl/D to exit!"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pipe(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fd1);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pipe(</w:t>
      </w:r>
      <w:proofErr w:type="spellStart"/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fork(); 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B34A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Try to fork! */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(</w:t>
      </w:r>
      <w:proofErr w:type="spellStart"/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==-1)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"Forking"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Couldn't fork! */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//1st child process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read(</w:t>
      </w:r>
      <w:proofErr w:type="spellStart"/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[0],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SAVE_CURSOR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15,10);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string was: %s"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CLRLINE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4A1A" w:rsidRPr="004F7A46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7A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RESTORE_CURSOR</w:t>
      </w:r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4A1A" w:rsidRPr="004F7A46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F7A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4A1A" w:rsidRPr="004F7A46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34A1A" w:rsidRPr="004F7A46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34A1A" w:rsidRPr="004F7A46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7A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pid2 = </w:t>
      </w:r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fork(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pid2 ==-1)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"Forking"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B34A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</w:t>
      </w:r>
      <w:r w:rsidR="006D64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ouldn't fork!  </w:t>
      </w:r>
      <w:r w:rsidRPr="00B34A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(pid2 == 0)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//2nd Child process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</w:t>
      </w:r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fd1[0],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strrev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str,buf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write(</w:t>
      </w:r>
      <w:proofErr w:type="spellStart"/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+1);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34A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proofErr w:type="gramStart"/>
      <w:r w:rsidRPr="00B34A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</w:t>
      </w:r>
      <w:proofErr w:type="gramEnd"/>
      <w:r w:rsidRPr="00B34A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parent process.  */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15,10);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string please: "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CLRLINE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34A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EOF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POS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17,10);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34A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string please: "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CLRLINE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write(</w:t>
      </w:r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fd1[1],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+1);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kill(</w:t>
      </w:r>
      <w:proofErr w:type="spellStart"/>
      <w:proofErr w:type="gram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pid</w:t>
      </w:r>
      <w:proofErr w:type="spellEnd"/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SIGTERM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B34A1A" w:rsidRP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CLRSCR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HOME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34A1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CURSOR_ON</w:t>
      </w: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4A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A1A" w:rsidRDefault="00B34A1A" w:rsidP="00B34A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4A1A" w:rsidRPr="00B34A1A" w:rsidRDefault="00B34A1A" w:rsidP="00CB0155"/>
    <w:p w:rsidR="00B96D10" w:rsidRPr="00B34A1A" w:rsidRDefault="00B96D10" w:rsidP="00513B25"/>
    <w:p w:rsidR="00B96D10" w:rsidRPr="00B34A1A" w:rsidRDefault="00B96D10" w:rsidP="00513B25"/>
    <w:p w:rsidR="00B96D10" w:rsidRPr="00B34A1A" w:rsidRDefault="007A6CBE" w:rsidP="00B34A1A">
      <w:pPr>
        <w:pStyle w:val="Heading2"/>
      </w:pPr>
      <w:bookmarkStart w:id="14" w:name="_Toc431572805"/>
      <w:r w:rsidRPr="00B34A1A">
        <w:t xml:space="preserve">Bilaga 5 – </w:t>
      </w:r>
      <w:proofErr w:type="spellStart"/>
      <w:r w:rsidR="00B34A1A">
        <w:t>StringReverse</w:t>
      </w:r>
      <w:proofErr w:type="spellEnd"/>
      <w:r w:rsidRPr="00B34A1A">
        <w:t xml:space="preserve">-funktion för </w:t>
      </w:r>
      <w:r w:rsidR="00B34A1A">
        <w:t>L</w:t>
      </w:r>
      <w:r w:rsidRPr="00B34A1A">
        <w:t>inux</w:t>
      </w:r>
      <w:bookmarkEnd w:id="14"/>
    </w:p>
    <w:p w:rsidR="007A6CBE" w:rsidRPr="00B34A1A" w:rsidRDefault="007A6CBE" w:rsidP="00513B25"/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CB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</w:rPr>
        <w:t>strrev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A6CB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 w:rsidRPr="007A6CBE"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6CB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*p1, *p2;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7A6C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!*</w:t>
      </w:r>
      <w:proofErr w:type="spellStart"/>
      <w:r w:rsidRPr="007A6C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C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(p1 = </w:t>
      </w:r>
      <w:proofErr w:type="spellStart"/>
      <w:r w:rsidRPr="007A6C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p2 = </w:t>
      </w:r>
      <w:proofErr w:type="spellStart"/>
      <w:r w:rsidRPr="007A6C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A6C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- 1; p2 &gt; p1; ++p1, --p2)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*p1 ^= *p2;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*p2 ^= *p1;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*p1 ^= *p2;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6C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6C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6CBE" w:rsidRPr="007A6CBE" w:rsidRDefault="007A6CBE" w:rsidP="007A6C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C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A6CBE" w:rsidRPr="00674FEC" w:rsidRDefault="007A6CBE" w:rsidP="00513B25">
      <w:pPr>
        <w:rPr>
          <w:lang w:val="en-GB"/>
        </w:rPr>
      </w:pPr>
    </w:p>
    <w:sectPr w:rsidR="007A6CBE" w:rsidRPr="00674FEC" w:rsidSect="004F20A7">
      <w:footerReference w:type="default" r:id="rId25"/>
      <w:pgSz w:w="11906" w:h="16838"/>
      <w:pgMar w:top="1417" w:right="1417" w:bottom="1417" w:left="1417" w:header="720" w:footer="720" w:gutter="0"/>
      <w:pgNumType w:start="1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FF6" w:rsidRDefault="00336FF6">
      <w:r>
        <w:separator/>
      </w:r>
    </w:p>
  </w:endnote>
  <w:endnote w:type="continuationSeparator" w:id="0">
    <w:p w:rsidR="00336FF6" w:rsidRDefault="0033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263" w:rsidRDefault="004C1263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67A" w:rsidRDefault="0035567A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681" w:rsidRDefault="00333681" w:rsidP="00782C0C">
    <w:pPr>
      <w:pStyle w:val="Footer"/>
      <w:pBdr>
        <w:top w:val="single" w:sz="4" w:space="1" w:color="auto"/>
      </w:pBdr>
      <w:jc w:val="both"/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90" w:rsidRDefault="0035689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43AB">
      <w:rPr>
        <w:noProof/>
      </w:rPr>
      <w:t>6</w:t>
    </w:r>
    <w:r>
      <w:rPr>
        <w:noProof/>
      </w:rPr>
      <w:fldChar w:fldCharType="end"/>
    </w:r>
    <w:r>
      <w:rPr>
        <w:noProof/>
      </w:rPr>
      <w:t xml:space="preserve"> (6)</w:t>
    </w:r>
  </w:p>
  <w:p w:rsidR="004F20A7" w:rsidRDefault="004F20A7" w:rsidP="00782C0C">
    <w:pPr>
      <w:pStyle w:val="Footer"/>
      <w:pBdr>
        <w:top w:val="single" w:sz="4" w:space="1" w:color="auto"/>
      </w:pBdr>
      <w:jc w:val="both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6BD" w:rsidRDefault="00B476BD" w:rsidP="00782C0C">
    <w:pPr>
      <w:pStyle w:val="Footer"/>
      <w:pBdr>
        <w:top w:val="single" w:sz="4" w:space="1" w:color="auto"/>
      </w:pBdr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FF6" w:rsidRDefault="00336FF6">
      <w:r>
        <w:separator/>
      </w:r>
    </w:p>
  </w:footnote>
  <w:footnote w:type="continuationSeparator" w:id="0">
    <w:p w:rsidR="00336FF6" w:rsidRDefault="00336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263" w:rsidRPr="00E7378F" w:rsidRDefault="00DC24BF" w:rsidP="001435F8">
    <w:pPr>
      <w:pStyle w:val="Header"/>
      <w:tabs>
        <w:tab w:val="left" w:pos="993"/>
      </w:tabs>
      <w:spacing w:after="40"/>
      <w:rPr>
        <w:sz w:val="20"/>
      </w:rPr>
    </w:pPr>
    <w:r>
      <w:rPr>
        <w:sz w:val="20"/>
      </w:rPr>
      <w:t>Özgun Mirtchev &amp; Einar Larsson</w:t>
    </w:r>
  </w:p>
  <w:p w:rsidR="004C1263" w:rsidRPr="00894D3B" w:rsidRDefault="004C1263" w:rsidP="00894D3B">
    <w:pPr>
      <w:pStyle w:val="Header"/>
      <w:tabs>
        <w:tab w:val="left" w:pos="993"/>
      </w:tabs>
      <w:spacing w:after="40"/>
    </w:pPr>
    <w:r>
      <w:t>ÖREBRO UNIVERSITET</w:t>
    </w:r>
    <w:r>
      <w:br/>
    </w:r>
    <w:r w:rsidRPr="00894D3B">
      <w:rPr>
        <w:rFonts w:ascii="Arial" w:hAnsi="Arial"/>
        <w:b/>
        <w:sz w:val="18"/>
      </w:rPr>
      <w:t>NATURVETE</w:t>
    </w:r>
    <w:r>
      <w:rPr>
        <w:rFonts w:ascii="Arial" w:hAnsi="Arial"/>
        <w:b/>
        <w:sz w:val="18"/>
      </w:rPr>
      <w:t>N</w:t>
    </w:r>
    <w:r w:rsidRPr="00894D3B">
      <w:rPr>
        <w:rFonts w:ascii="Arial" w:hAnsi="Arial"/>
        <w:b/>
        <w:sz w:val="18"/>
      </w:rPr>
      <w:t>SKAP OCH TEKNIK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67A" w:rsidRPr="00E7378F" w:rsidRDefault="0035567A" w:rsidP="001435F8">
    <w:pPr>
      <w:pStyle w:val="Header"/>
      <w:tabs>
        <w:tab w:val="left" w:pos="993"/>
      </w:tabs>
      <w:spacing w:after="40"/>
      <w:rPr>
        <w:sz w:val="20"/>
      </w:rPr>
    </w:pPr>
    <w:r>
      <w:rPr>
        <w:sz w:val="20"/>
      </w:rPr>
      <w:t>Student vid</w:t>
    </w:r>
  </w:p>
  <w:p w:rsidR="0035567A" w:rsidRPr="00894D3B" w:rsidRDefault="0035567A" w:rsidP="00894D3B">
    <w:pPr>
      <w:pStyle w:val="Header"/>
      <w:tabs>
        <w:tab w:val="left" w:pos="993"/>
      </w:tabs>
      <w:spacing w:after="40"/>
    </w:pPr>
    <w:r>
      <w:t>ÖREBRO UNIVERSITET</w:t>
    </w:r>
    <w:r>
      <w:br/>
    </w:r>
    <w:r w:rsidRPr="00894D3B">
      <w:rPr>
        <w:rFonts w:ascii="Arial" w:hAnsi="Arial"/>
        <w:b/>
        <w:sz w:val="18"/>
      </w:rPr>
      <w:t>NATURVETE</w:t>
    </w:r>
    <w:r>
      <w:rPr>
        <w:rFonts w:ascii="Arial" w:hAnsi="Arial"/>
        <w:b/>
        <w:sz w:val="18"/>
      </w:rPr>
      <w:t>N</w:t>
    </w:r>
    <w:r w:rsidRPr="00894D3B">
      <w:rPr>
        <w:rFonts w:ascii="Arial" w:hAnsi="Arial"/>
        <w:b/>
        <w:sz w:val="18"/>
      </w:rPr>
      <w:t>SKAP OCH TEKNIK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681" w:rsidRPr="00E7378F" w:rsidRDefault="00333681" w:rsidP="001435F8">
    <w:pPr>
      <w:pStyle w:val="Header"/>
      <w:tabs>
        <w:tab w:val="left" w:pos="993"/>
      </w:tabs>
      <w:spacing w:after="40"/>
      <w:rPr>
        <w:sz w:val="20"/>
      </w:rPr>
    </w:pPr>
    <w:r>
      <w:rPr>
        <w:sz w:val="20"/>
      </w:rPr>
      <w:t>Student vid</w:t>
    </w:r>
  </w:p>
  <w:p w:rsidR="00333681" w:rsidRPr="00894D3B" w:rsidRDefault="00333681" w:rsidP="00894D3B">
    <w:pPr>
      <w:pStyle w:val="Header"/>
      <w:tabs>
        <w:tab w:val="left" w:pos="993"/>
      </w:tabs>
      <w:spacing w:after="40"/>
    </w:pPr>
    <w:r>
      <w:t>ÖREBRO UNIVERSITET</w:t>
    </w:r>
    <w:r>
      <w:br/>
    </w:r>
    <w:r w:rsidRPr="00894D3B">
      <w:rPr>
        <w:rFonts w:ascii="Arial" w:hAnsi="Arial"/>
        <w:b/>
        <w:sz w:val="18"/>
      </w:rPr>
      <w:t>NATURVETE</w:t>
    </w:r>
    <w:r>
      <w:rPr>
        <w:rFonts w:ascii="Arial" w:hAnsi="Arial"/>
        <w:b/>
        <w:sz w:val="18"/>
      </w:rPr>
      <w:t>N</w:t>
    </w:r>
    <w:r w:rsidRPr="00894D3B">
      <w:rPr>
        <w:rFonts w:ascii="Arial" w:hAnsi="Arial"/>
        <w:b/>
        <w:sz w:val="18"/>
      </w:rPr>
      <w:t>SKAP OCH TEKNIK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D10" w:rsidRPr="00E7378F" w:rsidRDefault="00B96D10" w:rsidP="00B96D10">
    <w:pPr>
      <w:pStyle w:val="Header"/>
      <w:pBdr>
        <w:bottom w:val="single" w:sz="4" w:space="1" w:color="auto"/>
      </w:pBdr>
      <w:tabs>
        <w:tab w:val="left" w:pos="993"/>
      </w:tabs>
      <w:spacing w:after="40"/>
      <w:rPr>
        <w:sz w:val="20"/>
      </w:rPr>
    </w:pPr>
    <w:r w:rsidRPr="00B96D10">
      <w:rPr>
        <w:b/>
        <w:bCs/>
        <w:sz w:val="20"/>
      </w:rPr>
      <w:t>Datorkommunikation och nät</w:t>
    </w:r>
    <w:r>
      <w:rPr>
        <w:sz w:val="20"/>
      </w:rPr>
      <w:tab/>
      <w:t xml:space="preserve">Redovisning </w:t>
    </w:r>
    <w:r w:rsidR="00E64732">
      <w:rPr>
        <w:sz w:val="20"/>
      </w:rPr>
      <w:t xml:space="preserve">av </w:t>
    </w:r>
    <w:r>
      <w:rPr>
        <w:sz w:val="20"/>
      </w:rPr>
      <w:t>laboration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9A61E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74F7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B024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EC73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8E3E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A6DF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4A6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02F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9A8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141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D0"/>
    <w:rsid w:val="00005514"/>
    <w:rsid w:val="00007A43"/>
    <w:rsid w:val="00021526"/>
    <w:rsid w:val="00024099"/>
    <w:rsid w:val="000249D0"/>
    <w:rsid w:val="000320E5"/>
    <w:rsid w:val="00035570"/>
    <w:rsid w:val="000408B6"/>
    <w:rsid w:val="0004308B"/>
    <w:rsid w:val="000431CF"/>
    <w:rsid w:val="000463A8"/>
    <w:rsid w:val="00047D61"/>
    <w:rsid w:val="00051CF2"/>
    <w:rsid w:val="000643F7"/>
    <w:rsid w:val="00091E7D"/>
    <w:rsid w:val="000A25EE"/>
    <w:rsid w:val="000A7307"/>
    <w:rsid w:val="000B31A8"/>
    <w:rsid w:val="000C5D21"/>
    <w:rsid w:val="000D130B"/>
    <w:rsid w:val="000D2EB2"/>
    <w:rsid w:val="000E4B6E"/>
    <w:rsid w:val="000E5C46"/>
    <w:rsid w:val="000E74CE"/>
    <w:rsid w:val="000F356F"/>
    <w:rsid w:val="000F6332"/>
    <w:rsid w:val="00106C7C"/>
    <w:rsid w:val="001137B8"/>
    <w:rsid w:val="001156C1"/>
    <w:rsid w:val="001205D7"/>
    <w:rsid w:val="00126C8A"/>
    <w:rsid w:val="00126E0D"/>
    <w:rsid w:val="00134A0B"/>
    <w:rsid w:val="0014146C"/>
    <w:rsid w:val="001435F8"/>
    <w:rsid w:val="00145170"/>
    <w:rsid w:val="00145FD4"/>
    <w:rsid w:val="0016074D"/>
    <w:rsid w:val="001650B4"/>
    <w:rsid w:val="00166BD2"/>
    <w:rsid w:val="00170C53"/>
    <w:rsid w:val="00180423"/>
    <w:rsid w:val="00185566"/>
    <w:rsid w:val="0019188B"/>
    <w:rsid w:val="0019577A"/>
    <w:rsid w:val="001A5246"/>
    <w:rsid w:val="001A59DC"/>
    <w:rsid w:val="001B0E09"/>
    <w:rsid w:val="001C32CB"/>
    <w:rsid w:val="001C3A68"/>
    <w:rsid w:val="001C65C9"/>
    <w:rsid w:val="001D039D"/>
    <w:rsid w:val="001D4922"/>
    <w:rsid w:val="001D5466"/>
    <w:rsid w:val="001F00D7"/>
    <w:rsid w:val="001F10B7"/>
    <w:rsid w:val="001F56B6"/>
    <w:rsid w:val="001F6430"/>
    <w:rsid w:val="001F79E8"/>
    <w:rsid w:val="00204EA3"/>
    <w:rsid w:val="0021276F"/>
    <w:rsid w:val="002128EC"/>
    <w:rsid w:val="00215CAE"/>
    <w:rsid w:val="00220D02"/>
    <w:rsid w:val="002246F3"/>
    <w:rsid w:val="0022583F"/>
    <w:rsid w:val="00232C7B"/>
    <w:rsid w:val="0023714E"/>
    <w:rsid w:val="00251552"/>
    <w:rsid w:val="00253B2E"/>
    <w:rsid w:val="002549F6"/>
    <w:rsid w:val="00262541"/>
    <w:rsid w:val="00270D3C"/>
    <w:rsid w:val="00282B32"/>
    <w:rsid w:val="00284DB0"/>
    <w:rsid w:val="00294AC8"/>
    <w:rsid w:val="002B67A0"/>
    <w:rsid w:val="002B69E0"/>
    <w:rsid w:val="002C5B91"/>
    <w:rsid w:val="002D2548"/>
    <w:rsid w:val="002E03F7"/>
    <w:rsid w:val="002E09B8"/>
    <w:rsid w:val="002F7295"/>
    <w:rsid w:val="003012C6"/>
    <w:rsid w:val="00310CAF"/>
    <w:rsid w:val="00311B9A"/>
    <w:rsid w:val="00312210"/>
    <w:rsid w:val="003136E5"/>
    <w:rsid w:val="00317104"/>
    <w:rsid w:val="003171F7"/>
    <w:rsid w:val="003178A6"/>
    <w:rsid w:val="00326FC4"/>
    <w:rsid w:val="0032738C"/>
    <w:rsid w:val="00332528"/>
    <w:rsid w:val="00333681"/>
    <w:rsid w:val="003360BC"/>
    <w:rsid w:val="00336FF6"/>
    <w:rsid w:val="0034042D"/>
    <w:rsid w:val="003416A9"/>
    <w:rsid w:val="00342506"/>
    <w:rsid w:val="0035567A"/>
    <w:rsid w:val="00356890"/>
    <w:rsid w:val="003701FF"/>
    <w:rsid w:val="00371223"/>
    <w:rsid w:val="00377090"/>
    <w:rsid w:val="00380D30"/>
    <w:rsid w:val="00385A9C"/>
    <w:rsid w:val="00393CF7"/>
    <w:rsid w:val="003948AE"/>
    <w:rsid w:val="00397A4A"/>
    <w:rsid w:val="003A7B7A"/>
    <w:rsid w:val="003B1AAF"/>
    <w:rsid w:val="003B3B87"/>
    <w:rsid w:val="003C412D"/>
    <w:rsid w:val="003C43B1"/>
    <w:rsid w:val="003D3CD2"/>
    <w:rsid w:val="003D4AFC"/>
    <w:rsid w:val="003D6046"/>
    <w:rsid w:val="003E15FA"/>
    <w:rsid w:val="003E6A09"/>
    <w:rsid w:val="00401DD9"/>
    <w:rsid w:val="00403B23"/>
    <w:rsid w:val="0040649A"/>
    <w:rsid w:val="00420C44"/>
    <w:rsid w:val="004219BD"/>
    <w:rsid w:val="00422C08"/>
    <w:rsid w:val="004414D1"/>
    <w:rsid w:val="00442EBF"/>
    <w:rsid w:val="0045687B"/>
    <w:rsid w:val="00456D7E"/>
    <w:rsid w:val="00474C3B"/>
    <w:rsid w:val="00476A2B"/>
    <w:rsid w:val="004966AD"/>
    <w:rsid w:val="004A181D"/>
    <w:rsid w:val="004A65CB"/>
    <w:rsid w:val="004B7F0B"/>
    <w:rsid w:val="004C00CE"/>
    <w:rsid w:val="004C0A37"/>
    <w:rsid w:val="004C1263"/>
    <w:rsid w:val="004C4927"/>
    <w:rsid w:val="004D28BE"/>
    <w:rsid w:val="004D403A"/>
    <w:rsid w:val="004D46C5"/>
    <w:rsid w:val="004E1550"/>
    <w:rsid w:val="004E3598"/>
    <w:rsid w:val="004F02F0"/>
    <w:rsid w:val="004F0A67"/>
    <w:rsid w:val="004F179B"/>
    <w:rsid w:val="004F20A7"/>
    <w:rsid w:val="004F38BB"/>
    <w:rsid w:val="004F7A46"/>
    <w:rsid w:val="004F7E67"/>
    <w:rsid w:val="00502FCB"/>
    <w:rsid w:val="00506AFA"/>
    <w:rsid w:val="00511143"/>
    <w:rsid w:val="00513781"/>
    <w:rsid w:val="00513B25"/>
    <w:rsid w:val="00523B37"/>
    <w:rsid w:val="00535D69"/>
    <w:rsid w:val="00536C6D"/>
    <w:rsid w:val="00545662"/>
    <w:rsid w:val="00547E15"/>
    <w:rsid w:val="00580F09"/>
    <w:rsid w:val="00584EE4"/>
    <w:rsid w:val="00592956"/>
    <w:rsid w:val="00596DBB"/>
    <w:rsid w:val="005A3A02"/>
    <w:rsid w:val="005B23DD"/>
    <w:rsid w:val="005C413C"/>
    <w:rsid w:val="005C47EE"/>
    <w:rsid w:val="005D0528"/>
    <w:rsid w:val="005D0D44"/>
    <w:rsid w:val="005D624A"/>
    <w:rsid w:val="005E209C"/>
    <w:rsid w:val="005E3691"/>
    <w:rsid w:val="005E621F"/>
    <w:rsid w:val="005F3A1D"/>
    <w:rsid w:val="005F445C"/>
    <w:rsid w:val="00601703"/>
    <w:rsid w:val="006025D7"/>
    <w:rsid w:val="00611A35"/>
    <w:rsid w:val="00614F85"/>
    <w:rsid w:val="00625BB5"/>
    <w:rsid w:val="00630303"/>
    <w:rsid w:val="0063058B"/>
    <w:rsid w:val="00634CA9"/>
    <w:rsid w:val="00641875"/>
    <w:rsid w:val="00642186"/>
    <w:rsid w:val="0065358E"/>
    <w:rsid w:val="006624BF"/>
    <w:rsid w:val="00665A82"/>
    <w:rsid w:val="00674FEC"/>
    <w:rsid w:val="00676B60"/>
    <w:rsid w:val="006900EC"/>
    <w:rsid w:val="006B4230"/>
    <w:rsid w:val="006B5429"/>
    <w:rsid w:val="006C206A"/>
    <w:rsid w:val="006C7DFF"/>
    <w:rsid w:val="006D2C9F"/>
    <w:rsid w:val="006D5116"/>
    <w:rsid w:val="006D64D9"/>
    <w:rsid w:val="006D6B95"/>
    <w:rsid w:val="006E5556"/>
    <w:rsid w:val="006F16D7"/>
    <w:rsid w:val="006F3E4B"/>
    <w:rsid w:val="006F4485"/>
    <w:rsid w:val="00700061"/>
    <w:rsid w:val="00712CC1"/>
    <w:rsid w:val="007145BD"/>
    <w:rsid w:val="007233CE"/>
    <w:rsid w:val="0072549F"/>
    <w:rsid w:val="0073037C"/>
    <w:rsid w:val="00734C17"/>
    <w:rsid w:val="00740D4A"/>
    <w:rsid w:val="007465DD"/>
    <w:rsid w:val="00746FEA"/>
    <w:rsid w:val="00750BA6"/>
    <w:rsid w:val="007567E1"/>
    <w:rsid w:val="0077500E"/>
    <w:rsid w:val="007763BB"/>
    <w:rsid w:val="00777C1C"/>
    <w:rsid w:val="00782C0C"/>
    <w:rsid w:val="007A6CBE"/>
    <w:rsid w:val="007C6AD9"/>
    <w:rsid w:val="007D1A96"/>
    <w:rsid w:val="007E0F96"/>
    <w:rsid w:val="007E3D21"/>
    <w:rsid w:val="007F1D7D"/>
    <w:rsid w:val="008019AD"/>
    <w:rsid w:val="008123DD"/>
    <w:rsid w:val="00826940"/>
    <w:rsid w:val="008470CE"/>
    <w:rsid w:val="00851341"/>
    <w:rsid w:val="008646F2"/>
    <w:rsid w:val="00866D1D"/>
    <w:rsid w:val="0087243E"/>
    <w:rsid w:val="00892949"/>
    <w:rsid w:val="00893987"/>
    <w:rsid w:val="00894D3B"/>
    <w:rsid w:val="008A278E"/>
    <w:rsid w:val="008A3436"/>
    <w:rsid w:val="008A4045"/>
    <w:rsid w:val="008A4CD8"/>
    <w:rsid w:val="008A761A"/>
    <w:rsid w:val="008C28E8"/>
    <w:rsid w:val="008C65BB"/>
    <w:rsid w:val="008D37B2"/>
    <w:rsid w:val="008E1D3C"/>
    <w:rsid w:val="008E2D2B"/>
    <w:rsid w:val="008E6890"/>
    <w:rsid w:val="008F0B22"/>
    <w:rsid w:val="008F4559"/>
    <w:rsid w:val="00913F8B"/>
    <w:rsid w:val="009151BA"/>
    <w:rsid w:val="00916BE1"/>
    <w:rsid w:val="0092417A"/>
    <w:rsid w:val="00924392"/>
    <w:rsid w:val="00925BE0"/>
    <w:rsid w:val="0092769A"/>
    <w:rsid w:val="00933F90"/>
    <w:rsid w:val="00935734"/>
    <w:rsid w:val="00940DEE"/>
    <w:rsid w:val="00940EEC"/>
    <w:rsid w:val="009422FC"/>
    <w:rsid w:val="009432C2"/>
    <w:rsid w:val="00972487"/>
    <w:rsid w:val="0098430D"/>
    <w:rsid w:val="00986027"/>
    <w:rsid w:val="00992683"/>
    <w:rsid w:val="009947B2"/>
    <w:rsid w:val="00994B62"/>
    <w:rsid w:val="009A3956"/>
    <w:rsid w:val="009A421C"/>
    <w:rsid w:val="009A4B77"/>
    <w:rsid w:val="009A6A21"/>
    <w:rsid w:val="009B0E07"/>
    <w:rsid w:val="009C3F25"/>
    <w:rsid w:val="009D1694"/>
    <w:rsid w:val="009D6A85"/>
    <w:rsid w:val="009E1467"/>
    <w:rsid w:val="009F1D49"/>
    <w:rsid w:val="009F27CB"/>
    <w:rsid w:val="009F6FEA"/>
    <w:rsid w:val="009F7E88"/>
    <w:rsid w:val="00A048E2"/>
    <w:rsid w:val="00A2437F"/>
    <w:rsid w:val="00A27409"/>
    <w:rsid w:val="00A27EBF"/>
    <w:rsid w:val="00A27EC6"/>
    <w:rsid w:val="00A30906"/>
    <w:rsid w:val="00A3385D"/>
    <w:rsid w:val="00A33D7B"/>
    <w:rsid w:val="00A34562"/>
    <w:rsid w:val="00A4049A"/>
    <w:rsid w:val="00A479A7"/>
    <w:rsid w:val="00A72AC3"/>
    <w:rsid w:val="00A72C99"/>
    <w:rsid w:val="00A7568D"/>
    <w:rsid w:val="00A8151D"/>
    <w:rsid w:val="00AA0205"/>
    <w:rsid w:val="00AA0CDF"/>
    <w:rsid w:val="00AA2406"/>
    <w:rsid w:val="00AA4728"/>
    <w:rsid w:val="00AA578E"/>
    <w:rsid w:val="00AB32E6"/>
    <w:rsid w:val="00AB61B5"/>
    <w:rsid w:val="00AC7555"/>
    <w:rsid w:val="00AD1B58"/>
    <w:rsid w:val="00B04A9C"/>
    <w:rsid w:val="00B15BBE"/>
    <w:rsid w:val="00B20680"/>
    <w:rsid w:val="00B2154F"/>
    <w:rsid w:val="00B24D59"/>
    <w:rsid w:val="00B34471"/>
    <w:rsid w:val="00B34A1A"/>
    <w:rsid w:val="00B370F4"/>
    <w:rsid w:val="00B37D53"/>
    <w:rsid w:val="00B46BCF"/>
    <w:rsid w:val="00B476BD"/>
    <w:rsid w:val="00B54431"/>
    <w:rsid w:val="00B55B16"/>
    <w:rsid w:val="00B6007B"/>
    <w:rsid w:val="00B617B9"/>
    <w:rsid w:val="00B63979"/>
    <w:rsid w:val="00B65234"/>
    <w:rsid w:val="00B75C42"/>
    <w:rsid w:val="00B80E33"/>
    <w:rsid w:val="00B82E43"/>
    <w:rsid w:val="00B85F8D"/>
    <w:rsid w:val="00B9195E"/>
    <w:rsid w:val="00B96D10"/>
    <w:rsid w:val="00B978BD"/>
    <w:rsid w:val="00BB1132"/>
    <w:rsid w:val="00BB2D36"/>
    <w:rsid w:val="00BB461E"/>
    <w:rsid w:val="00BC679A"/>
    <w:rsid w:val="00BD43D0"/>
    <w:rsid w:val="00BD5690"/>
    <w:rsid w:val="00BE07B8"/>
    <w:rsid w:val="00BE0EB1"/>
    <w:rsid w:val="00BE3732"/>
    <w:rsid w:val="00BF08A6"/>
    <w:rsid w:val="00BF5D44"/>
    <w:rsid w:val="00C04A4E"/>
    <w:rsid w:val="00C176CE"/>
    <w:rsid w:val="00C21AC0"/>
    <w:rsid w:val="00C26032"/>
    <w:rsid w:val="00C26C2E"/>
    <w:rsid w:val="00C349BE"/>
    <w:rsid w:val="00C4533E"/>
    <w:rsid w:val="00C4646B"/>
    <w:rsid w:val="00C470F7"/>
    <w:rsid w:val="00C47299"/>
    <w:rsid w:val="00C6392F"/>
    <w:rsid w:val="00C66722"/>
    <w:rsid w:val="00C804F1"/>
    <w:rsid w:val="00C91740"/>
    <w:rsid w:val="00C93A4A"/>
    <w:rsid w:val="00C97A58"/>
    <w:rsid w:val="00CA27DE"/>
    <w:rsid w:val="00CA417D"/>
    <w:rsid w:val="00CB0155"/>
    <w:rsid w:val="00CB278C"/>
    <w:rsid w:val="00CB324E"/>
    <w:rsid w:val="00CB4BBB"/>
    <w:rsid w:val="00CC73D0"/>
    <w:rsid w:val="00CD2BD1"/>
    <w:rsid w:val="00CD46DE"/>
    <w:rsid w:val="00CD5979"/>
    <w:rsid w:val="00CD6958"/>
    <w:rsid w:val="00CD6C97"/>
    <w:rsid w:val="00CE049A"/>
    <w:rsid w:val="00CF25CD"/>
    <w:rsid w:val="00D156C9"/>
    <w:rsid w:val="00D23E1E"/>
    <w:rsid w:val="00D2453A"/>
    <w:rsid w:val="00D26B1F"/>
    <w:rsid w:val="00D30CF4"/>
    <w:rsid w:val="00D4433A"/>
    <w:rsid w:val="00D443AB"/>
    <w:rsid w:val="00D54F32"/>
    <w:rsid w:val="00D55013"/>
    <w:rsid w:val="00D572C4"/>
    <w:rsid w:val="00D61F05"/>
    <w:rsid w:val="00D65735"/>
    <w:rsid w:val="00D7634A"/>
    <w:rsid w:val="00D849C6"/>
    <w:rsid w:val="00D9070C"/>
    <w:rsid w:val="00DA103F"/>
    <w:rsid w:val="00DB1B5D"/>
    <w:rsid w:val="00DB70C4"/>
    <w:rsid w:val="00DC24BF"/>
    <w:rsid w:val="00DC5158"/>
    <w:rsid w:val="00DD46C2"/>
    <w:rsid w:val="00DD529E"/>
    <w:rsid w:val="00DD6724"/>
    <w:rsid w:val="00DE448C"/>
    <w:rsid w:val="00DE4E30"/>
    <w:rsid w:val="00DE59E3"/>
    <w:rsid w:val="00DF1643"/>
    <w:rsid w:val="00DF195E"/>
    <w:rsid w:val="00DF6CC5"/>
    <w:rsid w:val="00E01362"/>
    <w:rsid w:val="00E045A3"/>
    <w:rsid w:val="00E11758"/>
    <w:rsid w:val="00E13B46"/>
    <w:rsid w:val="00E22A72"/>
    <w:rsid w:val="00E330E9"/>
    <w:rsid w:val="00E35BC5"/>
    <w:rsid w:val="00E53079"/>
    <w:rsid w:val="00E55472"/>
    <w:rsid w:val="00E5790D"/>
    <w:rsid w:val="00E6008C"/>
    <w:rsid w:val="00E64732"/>
    <w:rsid w:val="00E675B3"/>
    <w:rsid w:val="00E71C77"/>
    <w:rsid w:val="00E9011A"/>
    <w:rsid w:val="00E91337"/>
    <w:rsid w:val="00E96D27"/>
    <w:rsid w:val="00EA2130"/>
    <w:rsid w:val="00EA69DB"/>
    <w:rsid w:val="00EB4EFB"/>
    <w:rsid w:val="00EC2136"/>
    <w:rsid w:val="00ED07C3"/>
    <w:rsid w:val="00ED3EF8"/>
    <w:rsid w:val="00ED402C"/>
    <w:rsid w:val="00EF67CF"/>
    <w:rsid w:val="00F010BB"/>
    <w:rsid w:val="00F07BF5"/>
    <w:rsid w:val="00F327BF"/>
    <w:rsid w:val="00F36C11"/>
    <w:rsid w:val="00F373FD"/>
    <w:rsid w:val="00F451E3"/>
    <w:rsid w:val="00F4724C"/>
    <w:rsid w:val="00F51813"/>
    <w:rsid w:val="00F63544"/>
    <w:rsid w:val="00F63FDA"/>
    <w:rsid w:val="00F65BFF"/>
    <w:rsid w:val="00F67270"/>
    <w:rsid w:val="00F7313D"/>
    <w:rsid w:val="00F833C2"/>
    <w:rsid w:val="00F91523"/>
    <w:rsid w:val="00FB5BCD"/>
    <w:rsid w:val="00FB622D"/>
    <w:rsid w:val="00FB67BB"/>
    <w:rsid w:val="00FC5C25"/>
    <w:rsid w:val="00FC70ED"/>
    <w:rsid w:val="00FD2171"/>
    <w:rsid w:val="00FD4790"/>
    <w:rsid w:val="00FD4896"/>
    <w:rsid w:val="00FD5771"/>
    <w:rsid w:val="00FD6394"/>
    <w:rsid w:val="00FF09B4"/>
    <w:rsid w:val="00FF0CF2"/>
    <w:rsid w:val="00FF1362"/>
    <w:rsid w:val="00FF1753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279B05-6F24-49CB-8653-A6FC74D3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B25"/>
    <w:rPr>
      <w:sz w:val="24"/>
    </w:rPr>
  </w:style>
  <w:style w:type="paragraph" w:styleId="Heading1">
    <w:name w:val="heading 1"/>
    <w:basedOn w:val="Normal"/>
    <w:next w:val="Normal"/>
    <w:qFormat/>
    <w:rsid w:val="00513B25"/>
    <w:pPr>
      <w:keepNext/>
      <w:spacing w:before="240" w:after="60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1276F"/>
    <w:pPr>
      <w:keepNext/>
      <w:spacing w:before="240" w:after="60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21276F"/>
    <w:pPr>
      <w:keepNext/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21276F"/>
    <w:pPr>
      <w:keepNext/>
      <w:spacing w:before="240" w:after="60"/>
      <w:outlineLvl w:val="3"/>
    </w:pPr>
    <w:rPr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CC73D0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locked/>
    <w:rsid w:val="002F7295"/>
    <w:rPr>
      <w:sz w:val="36"/>
      <w:lang w:val="sv-SE" w:eastAsia="sv-SE" w:bidi="ar-SA"/>
    </w:rPr>
  </w:style>
  <w:style w:type="character" w:styleId="PageNumber">
    <w:name w:val="page number"/>
    <w:basedOn w:val="DefaultParagraphFont"/>
    <w:rsid w:val="00782C0C"/>
  </w:style>
  <w:style w:type="paragraph" w:styleId="TOC1">
    <w:name w:val="toc 1"/>
    <w:basedOn w:val="Normal"/>
    <w:next w:val="Normal"/>
    <w:autoRedefine/>
    <w:uiPriority w:val="39"/>
    <w:rsid w:val="00C93A4A"/>
  </w:style>
  <w:style w:type="character" w:styleId="Hyperlink">
    <w:name w:val="Hyperlink"/>
    <w:uiPriority w:val="99"/>
    <w:rsid w:val="00C93A4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C5158"/>
    <w:pPr>
      <w:ind w:left="240"/>
    </w:pPr>
  </w:style>
  <w:style w:type="paragraph" w:styleId="TOC3">
    <w:name w:val="toc 3"/>
    <w:basedOn w:val="Normal"/>
    <w:next w:val="Normal"/>
    <w:autoRedefine/>
    <w:semiHidden/>
    <w:rsid w:val="00EA2130"/>
    <w:pPr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CB0155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lang w:val="en-US" w:eastAsia="en-US"/>
    </w:rPr>
  </w:style>
  <w:style w:type="character" w:customStyle="1" w:styleId="FooterChar">
    <w:name w:val="Footer Char"/>
    <w:link w:val="Footer"/>
    <w:uiPriority w:val="99"/>
    <w:rsid w:val="00B476B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D\MALLAR\FB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2BEC6-AB47-4D33-AA85-5A531BEC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FB1.DOT</Template>
  <TotalTime>1</TotalTime>
  <Pages>12</Pages>
  <Words>1613</Words>
  <Characters>8553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[Rubrik här]</vt:lpstr>
      <vt:lpstr>[Rubrik här]</vt:lpstr>
    </vt:vector>
  </TitlesOfParts>
  <Company>Högskolan i Örebro/Teknik</Company>
  <LinksUpToDate>false</LinksUpToDate>
  <CharactersWithSpaces>10146</CharactersWithSpaces>
  <SharedDoc>false</SharedDoc>
  <HLinks>
    <vt:vector size="36" baseType="variant">
      <vt:variant>
        <vt:i4>1703989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_Toc431572799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_Toc431572798</vt:lpwstr>
      </vt:variant>
      <vt:variant>
        <vt:i4>1703989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_Toc431572797</vt:lpwstr>
      </vt:variant>
      <vt:variant>
        <vt:i4>1703989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_Toc431572796</vt:lpwstr>
      </vt:variant>
      <vt:variant>
        <vt:i4>1703989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_Toc431572795</vt:lpwstr>
      </vt:variant>
      <vt:variant>
        <vt:i4>1703989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_Toc431572794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[Rubrik här]</dc:title>
  <dc:subject/>
  <dc:creator>No Name</dc:creator>
  <cp:keywords/>
  <dc:description/>
  <cp:lastModifiedBy>Özgun Marinov</cp:lastModifiedBy>
  <cp:revision>7</cp:revision>
  <cp:lastPrinted>2015-10-15T21:01:00Z</cp:lastPrinted>
  <dcterms:created xsi:type="dcterms:W3CDTF">2015-10-15T20:59:00Z</dcterms:created>
  <dcterms:modified xsi:type="dcterms:W3CDTF">2015-10-15T21:02:00Z</dcterms:modified>
</cp:coreProperties>
</file>