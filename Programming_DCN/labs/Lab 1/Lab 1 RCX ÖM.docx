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EA7B3" w14:textId="77777777" w:rsidR="004C1263" w:rsidRDefault="004C1263" w:rsidP="006D5116">
      <w:bookmarkStart w:id="0" w:name="_GoBack"/>
      <w:bookmarkEnd w:id="0"/>
    </w:p>
    <w:p w14:paraId="127107B3" w14:textId="77777777" w:rsidR="004C1263" w:rsidRDefault="004C1263" w:rsidP="006D5116"/>
    <w:p w14:paraId="2082CCFC" w14:textId="77777777" w:rsidR="004C1263" w:rsidRPr="00A77DA2" w:rsidRDefault="0045288E" w:rsidP="00E5307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RCX Byte Code</w:t>
      </w:r>
    </w:p>
    <w:p w14:paraId="1CCDE8A2" w14:textId="77777777" w:rsidR="004C1263" w:rsidRDefault="004C1263" w:rsidP="006D5116"/>
    <w:p w14:paraId="35D1C687" w14:textId="77777777" w:rsidR="0045288E" w:rsidRDefault="0045288E" w:rsidP="0045288E">
      <w:pPr>
        <w:jc w:val="center"/>
      </w:pPr>
      <w:r>
        <w:t xml:space="preserve">Programmering och testning mellan klient och server mha en </w:t>
      </w:r>
    </w:p>
    <w:p w14:paraId="182F831F" w14:textId="77777777" w:rsidR="004C1263" w:rsidRDefault="0045288E" w:rsidP="0045288E">
      <w:pPr>
        <w:jc w:val="center"/>
      </w:pPr>
      <w:r>
        <w:t>RCX-enhet genom användning av protokollet RCX Byte Code.</w:t>
      </w:r>
    </w:p>
    <w:p w14:paraId="1BCEE598" w14:textId="77777777" w:rsidR="004C1263" w:rsidRDefault="004C1263" w:rsidP="00B04A9C"/>
    <w:p w14:paraId="71A01FB3" w14:textId="77777777" w:rsidR="004C1263" w:rsidRDefault="004C1263" w:rsidP="00B04A9C"/>
    <w:p w14:paraId="23E34C5D" w14:textId="77777777" w:rsidR="004C1263" w:rsidRDefault="004C1263" w:rsidP="00282B32">
      <w:pPr>
        <w:rPr>
          <w:szCs w:val="24"/>
        </w:rPr>
      </w:pPr>
      <w:r>
        <w:t xml:space="preserve">Kurs: </w:t>
      </w:r>
      <w:r w:rsidR="003A7B7A">
        <w:t>Datorkommunikation och nät</w:t>
      </w:r>
      <w:r w:rsidR="00E11758">
        <w:t xml:space="preserve"> (DT2017-0200/DT2022-0222)</w:t>
      </w:r>
    </w:p>
    <w:p w14:paraId="7E8EB337" w14:textId="77777777" w:rsidR="004C1263" w:rsidRDefault="004C1263" w:rsidP="00282B32">
      <w:pPr>
        <w:rPr>
          <w:szCs w:val="24"/>
        </w:rPr>
      </w:pPr>
    </w:p>
    <w:p w14:paraId="6BEFBEBF" w14:textId="77777777" w:rsidR="004C1263" w:rsidRDefault="004C1263" w:rsidP="00282B32">
      <w:pPr>
        <w:rPr>
          <w:szCs w:val="24"/>
        </w:rPr>
      </w:pPr>
    </w:p>
    <w:p w14:paraId="0EB6B750" w14:textId="77777777" w:rsidR="004C1263" w:rsidRDefault="004C1263" w:rsidP="00282B32">
      <w:pPr>
        <w:rPr>
          <w:szCs w:val="24"/>
        </w:rPr>
      </w:pPr>
    </w:p>
    <w:p w14:paraId="10B08DE9" w14:textId="77777777" w:rsidR="004C1263" w:rsidRDefault="004C1263" w:rsidP="00282B32">
      <w:pPr>
        <w:rPr>
          <w:szCs w:val="24"/>
        </w:rPr>
      </w:pPr>
    </w:p>
    <w:p w14:paraId="15E5BD12" w14:textId="77777777" w:rsidR="004C1263" w:rsidRPr="00821BCD" w:rsidRDefault="004C1263" w:rsidP="00E675B3">
      <w:pPr>
        <w:ind w:firstLine="567"/>
        <w:rPr>
          <w:i/>
          <w:iCs/>
          <w:sz w:val="20"/>
        </w:rPr>
      </w:pPr>
      <w:r w:rsidRPr="00821BCD">
        <w:rPr>
          <w:i/>
          <w:iCs/>
          <w:sz w:val="20"/>
        </w:rPr>
        <w:t>Härmed försäkrar jag/vi att jag/vi utan att ha erhållit eller lämnat någon hjälp utfört detta arbete.</w:t>
      </w:r>
    </w:p>
    <w:p w14:paraId="49A31328" w14:textId="77777777" w:rsidR="004C1263" w:rsidRPr="00584EE4" w:rsidRDefault="004C1263" w:rsidP="00282B32"/>
    <w:p w14:paraId="03B44657" w14:textId="77777777" w:rsidR="004C1263" w:rsidRDefault="004C1263" w:rsidP="00584EE4">
      <w:pPr>
        <w:pStyle w:val="Header"/>
      </w:pPr>
    </w:p>
    <w:p w14:paraId="2BF74DDB" w14:textId="692DD382" w:rsidR="004C1263" w:rsidRPr="007C1E83" w:rsidRDefault="007C1E83" w:rsidP="00584EE4">
      <w:pPr>
        <w:pStyle w:val="Header"/>
        <w:rPr>
          <w:sz w:val="22"/>
        </w:rPr>
      </w:pPr>
      <w:r>
        <w:t xml:space="preserve">Datum: </w:t>
      </w:r>
      <w:r w:rsidRPr="007C1E83">
        <w:rPr>
          <w:sz w:val="22"/>
        </w:rPr>
        <w:t>2015-10-22 (Kompletterad 2015-10-29)</w:t>
      </w:r>
    </w:p>
    <w:p w14:paraId="12615D93" w14:textId="77777777" w:rsidR="004C1263" w:rsidRDefault="004C1263" w:rsidP="00282B32"/>
    <w:p w14:paraId="3C3D9D03" w14:textId="77777777" w:rsidR="004C1263" w:rsidRPr="00584EE4" w:rsidRDefault="004C1263">
      <w:pPr>
        <w:pStyle w:val="Header"/>
      </w:pPr>
      <w:r>
        <w:t>Underskrift:</w:t>
      </w:r>
    </w:p>
    <w:p w14:paraId="02C900FC" w14:textId="77777777" w:rsidR="0045288E" w:rsidRDefault="0045288E">
      <w:pPr>
        <w:pStyle w:val="Header"/>
        <w:rPr>
          <w:sz w:val="28"/>
        </w:rPr>
      </w:pPr>
    </w:p>
    <w:p w14:paraId="733E99D8" w14:textId="77777777" w:rsidR="004C1263" w:rsidRDefault="004C1263" w:rsidP="00740D4A">
      <w:pPr>
        <w:pStyle w:val="Header"/>
        <w:rPr>
          <w:sz w:val="28"/>
        </w:rPr>
      </w:pPr>
    </w:p>
    <w:p w14:paraId="46AA9AC6" w14:textId="77777777" w:rsidR="004C1263" w:rsidRDefault="004C1263">
      <w:pPr>
        <w:pStyle w:val="Header"/>
        <w:rPr>
          <w:sz w:val="28"/>
        </w:rPr>
        <w:sectPr w:rsidR="004C126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20" w:footer="720" w:gutter="0"/>
          <w:cols w:space="720"/>
        </w:sectPr>
      </w:pPr>
    </w:p>
    <w:p w14:paraId="7F718000" w14:textId="77777777" w:rsidR="004C1263" w:rsidRDefault="004C1263" w:rsidP="00CE049A">
      <w:pPr>
        <w:pStyle w:val="Header"/>
        <w:tabs>
          <w:tab w:val="clear" w:pos="4536"/>
          <w:tab w:val="left" w:pos="709"/>
        </w:tabs>
        <w:rPr>
          <w:sz w:val="16"/>
          <w:szCs w:val="16"/>
        </w:rPr>
      </w:pPr>
    </w:p>
    <w:p w14:paraId="68377FAB" w14:textId="12C03EAC" w:rsidR="004C1263" w:rsidRPr="00D25A00" w:rsidRDefault="00D25A00" w:rsidP="00584EE4">
      <w:pPr>
        <w:pStyle w:val="Header"/>
        <w:pBdr>
          <w:bottom w:val="single" w:sz="4" w:space="1" w:color="auto"/>
        </w:pBdr>
        <w:tabs>
          <w:tab w:val="clear" w:pos="4536"/>
          <w:tab w:val="left" w:pos="709"/>
        </w:tabs>
        <w:rPr>
          <w:rFonts w:ascii="Lucida Calligraphy" w:hAnsi="Lucida Calligraphy"/>
          <w:sz w:val="22"/>
          <w:szCs w:val="16"/>
        </w:rPr>
      </w:pPr>
      <w:r w:rsidRPr="00D25A00">
        <w:rPr>
          <w:rFonts w:ascii="Lucida Calligraphy" w:hAnsi="Lucida Calligraphy"/>
          <w:sz w:val="22"/>
          <w:szCs w:val="16"/>
        </w:rPr>
        <w:t>Özgun Mirtchev</w:t>
      </w:r>
    </w:p>
    <w:p w14:paraId="34CC3FF2" w14:textId="77777777" w:rsidR="004C1263" w:rsidRDefault="004C1263" w:rsidP="00CE049A">
      <w:pPr>
        <w:pStyle w:val="Header"/>
        <w:tabs>
          <w:tab w:val="clear" w:pos="4536"/>
          <w:tab w:val="left" w:pos="709"/>
        </w:tabs>
        <w:rPr>
          <w:sz w:val="16"/>
          <w:szCs w:val="16"/>
        </w:rPr>
      </w:pPr>
    </w:p>
    <w:p w14:paraId="722D7EC0" w14:textId="11DB0E1D" w:rsidR="004C1263" w:rsidRPr="00CE049A" w:rsidRDefault="004C1263" w:rsidP="00CE049A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 w:rsidRPr="00CE049A">
        <w:rPr>
          <w:sz w:val="16"/>
          <w:szCs w:val="16"/>
        </w:rPr>
        <w:t xml:space="preserve">Namn: </w:t>
      </w:r>
      <w:r w:rsidRPr="00CE049A">
        <w:rPr>
          <w:sz w:val="16"/>
          <w:szCs w:val="16"/>
        </w:rPr>
        <w:tab/>
      </w:r>
      <w:r w:rsidR="00D25A00" w:rsidRPr="00D25A00">
        <w:rPr>
          <w:sz w:val="16"/>
          <w:szCs w:val="16"/>
        </w:rPr>
        <w:t>Özgun Mirtchev</w:t>
      </w:r>
    </w:p>
    <w:p w14:paraId="29BF4AAD" w14:textId="52C582A8" w:rsidR="004C1263" w:rsidRPr="00CE049A" w:rsidRDefault="004C1263" w:rsidP="00CE049A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 w:rsidRPr="00CE049A">
        <w:rPr>
          <w:sz w:val="16"/>
          <w:szCs w:val="16"/>
        </w:rPr>
        <w:t>Personnr:</w:t>
      </w:r>
      <w:r>
        <w:rPr>
          <w:sz w:val="16"/>
          <w:szCs w:val="16"/>
        </w:rPr>
        <w:tab/>
      </w:r>
      <w:r w:rsidR="00D25A00">
        <w:rPr>
          <w:sz w:val="16"/>
          <w:szCs w:val="16"/>
        </w:rPr>
        <w:t>920321-2379</w:t>
      </w:r>
      <w:r w:rsidRPr="00CE049A">
        <w:rPr>
          <w:i/>
          <w:sz w:val="16"/>
          <w:szCs w:val="16"/>
        </w:rPr>
        <w:t xml:space="preserve"> </w:t>
      </w:r>
    </w:p>
    <w:p w14:paraId="7E4A474A" w14:textId="400D485D" w:rsidR="004C1263" w:rsidRPr="00CE049A" w:rsidRDefault="004C1263" w:rsidP="00CE049A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 w:rsidRPr="00CE049A">
        <w:rPr>
          <w:sz w:val="16"/>
          <w:szCs w:val="16"/>
        </w:rPr>
        <w:t>E-post:</w:t>
      </w:r>
      <w:r w:rsidRPr="00CE049A">
        <w:rPr>
          <w:i/>
          <w:sz w:val="16"/>
          <w:szCs w:val="16"/>
        </w:rPr>
        <w:tab/>
      </w:r>
      <w:r w:rsidR="00D25A00">
        <w:rPr>
          <w:i/>
          <w:sz w:val="16"/>
          <w:szCs w:val="16"/>
        </w:rPr>
        <w:t>ozzieee@gmail.com</w:t>
      </w:r>
      <w:r w:rsidRPr="00CE049A">
        <w:rPr>
          <w:i/>
          <w:sz w:val="16"/>
          <w:szCs w:val="16"/>
        </w:rPr>
        <w:t xml:space="preserve"> </w:t>
      </w:r>
    </w:p>
    <w:p w14:paraId="70EEF468" w14:textId="0AFEBA3C" w:rsidR="004C1263" w:rsidRDefault="004C1263" w:rsidP="00CE049A">
      <w:pPr>
        <w:pStyle w:val="Header"/>
        <w:tabs>
          <w:tab w:val="clear" w:pos="4536"/>
          <w:tab w:val="left" w:pos="709"/>
        </w:tabs>
        <w:jc w:val="both"/>
        <w:rPr>
          <w:i/>
          <w:sz w:val="16"/>
          <w:szCs w:val="16"/>
        </w:rPr>
      </w:pPr>
      <w:r w:rsidRPr="00CE049A">
        <w:rPr>
          <w:sz w:val="16"/>
          <w:szCs w:val="16"/>
        </w:rPr>
        <w:t>Program:</w:t>
      </w:r>
      <w:r w:rsidRPr="00CE049A">
        <w:rPr>
          <w:sz w:val="16"/>
          <w:szCs w:val="16"/>
        </w:rPr>
        <w:tab/>
      </w:r>
      <w:r w:rsidR="00D25A00">
        <w:rPr>
          <w:sz w:val="16"/>
          <w:szCs w:val="16"/>
        </w:rPr>
        <w:t>Dataingenjörsprogrammet</w:t>
      </w:r>
      <w:r w:rsidR="00E53079">
        <w:rPr>
          <w:i/>
          <w:sz w:val="16"/>
          <w:szCs w:val="16"/>
        </w:rPr>
        <w:t xml:space="preserve"> </w:t>
      </w:r>
    </w:p>
    <w:p w14:paraId="0223B148" w14:textId="77777777" w:rsidR="004C1263" w:rsidRPr="0049195F" w:rsidRDefault="004C1263" w:rsidP="00CE049A">
      <w:pPr>
        <w:pStyle w:val="Header"/>
        <w:tabs>
          <w:tab w:val="clear" w:pos="4536"/>
          <w:tab w:val="left" w:pos="709"/>
        </w:tabs>
        <w:jc w:val="both"/>
        <w:rPr>
          <w:iCs/>
          <w:sz w:val="20"/>
        </w:rPr>
      </w:pPr>
    </w:p>
    <w:p w14:paraId="2E392C9F" w14:textId="77777777" w:rsidR="004C1263" w:rsidRPr="00584EE4" w:rsidRDefault="004C1263" w:rsidP="00CE049A">
      <w:pPr>
        <w:pStyle w:val="Header"/>
        <w:tabs>
          <w:tab w:val="clear" w:pos="4536"/>
          <w:tab w:val="left" w:pos="709"/>
        </w:tabs>
        <w:rPr>
          <w:sz w:val="16"/>
          <w:szCs w:val="16"/>
        </w:rPr>
      </w:pPr>
      <w:r>
        <w:rPr>
          <w:sz w:val="28"/>
        </w:rPr>
        <w:br w:type="column"/>
      </w:r>
    </w:p>
    <w:p w14:paraId="7C02AE66" w14:textId="77777777" w:rsidR="004C1263" w:rsidRDefault="004C1263" w:rsidP="00CE049A">
      <w:pPr>
        <w:pStyle w:val="Header"/>
        <w:tabs>
          <w:tab w:val="left" w:pos="709"/>
        </w:tabs>
        <w:rPr>
          <w:sz w:val="16"/>
          <w:szCs w:val="16"/>
        </w:rPr>
      </w:pPr>
    </w:p>
    <w:p w14:paraId="347A7B34" w14:textId="77777777" w:rsidR="004C1263" w:rsidRPr="00584EE4" w:rsidRDefault="004C1263" w:rsidP="00584EE4">
      <w:pPr>
        <w:pStyle w:val="Header"/>
        <w:tabs>
          <w:tab w:val="clear" w:pos="4536"/>
          <w:tab w:val="left" w:pos="709"/>
        </w:tabs>
        <w:rPr>
          <w:sz w:val="16"/>
          <w:szCs w:val="16"/>
        </w:rPr>
      </w:pPr>
      <w:r>
        <w:rPr>
          <w:sz w:val="28"/>
        </w:rPr>
        <w:br w:type="column"/>
      </w:r>
    </w:p>
    <w:p w14:paraId="70983D58" w14:textId="2581DD5D" w:rsidR="004C1263" w:rsidRPr="00D25A00" w:rsidRDefault="004C1263" w:rsidP="00282B32">
      <w:pPr>
        <w:pStyle w:val="Header"/>
        <w:tabs>
          <w:tab w:val="left" w:pos="709"/>
        </w:tabs>
        <w:rPr>
          <w:i/>
          <w:sz w:val="16"/>
          <w:szCs w:val="16"/>
        </w:rPr>
        <w:sectPr w:rsidR="004C1263" w:rsidRPr="00D25A00" w:rsidSect="00986027">
          <w:type w:val="continuous"/>
          <w:pgSz w:w="11906" w:h="16838"/>
          <w:pgMar w:top="1417" w:right="1417" w:bottom="1417" w:left="1417" w:header="720" w:footer="720" w:gutter="0"/>
          <w:cols w:num="3" w:space="709"/>
        </w:sectPr>
      </w:pPr>
    </w:p>
    <w:p w14:paraId="08F89D1B" w14:textId="77777777" w:rsidR="0035567A" w:rsidRPr="00D25A00" w:rsidRDefault="0035567A" w:rsidP="0035567A">
      <w:pPr>
        <w:pStyle w:val="Header"/>
        <w:rPr>
          <w:sz w:val="28"/>
        </w:rPr>
        <w:sectPr w:rsidR="0035567A" w:rsidRPr="00D25A00" w:rsidSect="0035567A">
          <w:headerReference w:type="default" r:id="rId12"/>
          <w:footerReference w:type="default" r:id="rId13"/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14:paraId="3EAF7F22" w14:textId="77777777" w:rsidR="0035567A" w:rsidRPr="00D25A00" w:rsidRDefault="0035567A" w:rsidP="0035567A">
      <w:pPr>
        <w:pStyle w:val="Header"/>
        <w:jc w:val="both"/>
        <w:rPr>
          <w:sz w:val="16"/>
          <w:szCs w:val="16"/>
        </w:rPr>
      </w:pPr>
    </w:p>
    <w:p w14:paraId="47431C12" w14:textId="77777777" w:rsidR="0035567A" w:rsidRPr="00D25A00" w:rsidRDefault="0035567A" w:rsidP="0035567A">
      <w:pPr>
        <w:pStyle w:val="Header"/>
        <w:tabs>
          <w:tab w:val="left" w:pos="709"/>
        </w:tabs>
        <w:jc w:val="both"/>
        <w:rPr>
          <w:sz w:val="16"/>
          <w:szCs w:val="16"/>
        </w:rPr>
      </w:pPr>
    </w:p>
    <w:p w14:paraId="71ABFB67" w14:textId="77777777" w:rsidR="0035567A" w:rsidRPr="00D25A00" w:rsidRDefault="0035567A" w:rsidP="0035567A">
      <w:pPr>
        <w:pStyle w:val="Header"/>
        <w:tabs>
          <w:tab w:val="left" w:pos="709"/>
        </w:tabs>
        <w:rPr>
          <w:sz w:val="16"/>
          <w:szCs w:val="16"/>
        </w:rPr>
        <w:sectPr w:rsidR="0035567A" w:rsidRPr="00D25A00" w:rsidSect="00986027">
          <w:type w:val="continuous"/>
          <w:pgSz w:w="11906" w:h="16838"/>
          <w:pgMar w:top="1417" w:right="1417" w:bottom="1417" w:left="1417" w:header="720" w:footer="720" w:gutter="0"/>
          <w:cols w:num="3" w:space="709"/>
        </w:sectPr>
      </w:pPr>
    </w:p>
    <w:p w14:paraId="393CF9E5" w14:textId="77777777" w:rsidR="0035567A" w:rsidRPr="00D25A00" w:rsidRDefault="00FD5002" w:rsidP="00333681">
      <w:pPr>
        <w:pStyle w:val="Header"/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2F3DCB" wp14:editId="07777777">
                <wp:simplePos x="0" y="0"/>
                <wp:positionH relativeFrom="column">
                  <wp:posOffset>66675</wp:posOffset>
                </wp:positionH>
                <wp:positionV relativeFrom="paragraph">
                  <wp:posOffset>46990</wp:posOffset>
                </wp:positionV>
                <wp:extent cx="5671185" cy="460375"/>
                <wp:effectExtent l="0" t="0" r="0" b="0"/>
                <wp:wrapSquare wrapText="bothSides"/>
                <wp:docPr id="1" name="Text Box 2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94D75" w14:textId="77777777" w:rsidR="004C1263" w:rsidRDefault="004C1263" w:rsidP="00333681">
                            <w:pPr>
                              <w:pStyle w:val="Head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Lärarens anteckningar</w:t>
                            </w:r>
                          </w:p>
                          <w:p w14:paraId="292A56F6" w14:textId="77777777" w:rsidR="004C1263" w:rsidRDefault="004C1263" w:rsidP="00333681">
                            <w:pPr>
                              <w:pStyle w:val="Header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F3DCB" id="_x0000_t202" coordsize="21600,21600" o:spt="202" path="m,l,21600r21600,l21600,xe">
                <v:stroke joinstyle="miter"/>
                <v:path gradientshapeok="t" o:connecttype="rect"/>
              </v:shapetype>
              <v:shape id="Text Box 2550" o:spid="_x0000_s1026" type="#_x0000_t202" style="position:absolute;margin-left:5.25pt;margin-top:3.7pt;width:446.55pt;height:3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">
                <v:textbox style="mso-fit-shape-to-text:t">
                  <w:txbxContent>
                    <w:p w14:paraId="63994D75" w14:textId="77777777" w:rsidR="004C1263" w:rsidRDefault="004C1263" w:rsidP="00333681">
                      <w:pPr>
                        <w:pStyle w:val="Head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Lärarens anteckningar</w:t>
                      </w:r>
                    </w:p>
                    <w:p w14:paraId="292A56F6" w14:textId="77777777" w:rsidR="004C1263" w:rsidRDefault="004C1263" w:rsidP="00333681">
                      <w:pPr>
                        <w:pStyle w:val="Header"/>
                        <w:rPr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14CFB" w14:textId="77777777" w:rsidR="0035567A" w:rsidRPr="00D25A00" w:rsidRDefault="0035567A" w:rsidP="00333681">
      <w:pPr>
        <w:pStyle w:val="Header"/>
        <w:rPr>
          <w:sz w:val="16"/>
          <w:szCs w:val="16"/>
        </w:rPr>
        <w:sectPr w:rsidR="0035567A" w:rsidRPr="00D25A00" w:rsidSect="00333681">
          <w:type w:val="continuous"/>
          <w:pgSz w:w="11906" w:h="16838"/>
          <w:pgMar w:top="1417" w:right="1417" w:bottom="1417" w:left="1417" w:header="720" w:footer="720" w:gutter="0"/>
          <w:cols w:space="709"/>
        </w:sectPr>
      </w:pPr>
    </w:p>
    <w:p w14:paraId="349668F6" w14:textId="77777777" w:rsidR="0035567A" w:rsidRPr="00D25A00" w:rsidRDefault="0035567A" w:rsidP="00333681">
      <w:pPr>
        <w:pStyle w:val="Header"/>
        <w:tabs>
          <w:tab w:val="left" w:pos="709"/>
        </w:tabs>
        <w:sectPr w:rsidR="0035567A" w:rsidRPr="00D25A00" w:rsidSect="00333681">
          <w:headerReference w:type="default" r:id="rId14"/>
          <w:footerReference w:type="default" r:id="rId15"/>
          <w:type w:val="continuous"/>
          <w:pgSz w:w="11906" w:h="16838"/>
          <w:pgMar w:top="1417" w:right="1417" w:bottom="1417" w:left="1417" w:header="720" w:footer="720" w:gutter="0"/>
          <w:cols w:num="3" w:space="709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sv-SE" w:eastAsia="sv-SE"/>
        </w:rPr>
        <w:id w:val="-2102020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A33DEF" w14:textId="7A4F238A" w:rsidR="00FD5002" w:rsidRPr="001674C3" w:rsidRDefault="001674C3">
          <w:pPr>
            <w:pStyle w:val="TOCHeading"/>
            <w:rPr>
              <w:rFonts w:ascii="Arial" w:hAnsi="Arial" w:cs="Arial"/>
              <w:b/>
              <w:sz w:val="36"/>
            </w:rPr>
          </w:pPr>
          <w:r w:rsidRPr="001674C3">
            <w:rPr>
              <w:rFonts w:ascii="Arial" w:eastAsia="Times New Roman" w:hAnsi="Arial" w:cs="Arial"/>
              <w:b/>
              <w:color w:val="auto"/>
              <w:sz w:val="28"/>
              <w:szCs w:val="20"/>
              <w:lang w:val="sv-SE" w:eastAsia="sv-SE"/>
            </w:rPr>
            <w:t>Innehållsförteckning</w:t>
          </w:r>
        </w:p>
        <w:p w14:paraId="19696548" w14:textId="77777777" w:rsidR="009F5064" w:rsidRDefault="00FD500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90338" w:history="1">
            <w:r w:rsidR="009F5064" w:rsidRPr="003855D0">
              <w:rPr>
                <w:rStyle w:val="Hyperlink"/>
                <w:noProof/>
              </w:rPr>
              <w:t>Bakgrund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_Toc433290338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2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7B5F3320" w14:textId="77777777" w:rsidR="009F5064" w:rsidRDefault="0045428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3290339" w:history="1">
            <w:r w:rsidR="009F5064" w:rsidRPr="003855D0">
              <w:rPr>
                <w:rStyle w:val="Hyperlink"/>
                <w:noProof/>
              </w:rPr>
              <w:t>Uppgift A: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_Toc433290339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3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0E3946C4" w14:textId="77777777" w:rsidR="009F5064" w:rsidRDefault="00454284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3290340" w:history="1">
            <w:r w:rsidR="009F5064" w:rsidRPr="003855D0">
              <w:rPr>
                <w:rStyle w:val="Hyperlink"/>
                <w:noProof/>
              </w:rPr>
              <w:t>1.</w:t>
            </w:r>
            <w:r w:rsidR="009F50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F5064" w:rsidRPr="003855D0">
              <w:rPr>
                <w:rStyle w:val="Hyperlink"/>
                <w:noProof/>
              </w:rPr>
              <w:t>Alive - operationskoder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_Toc433290340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3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465C95A9" w14:textId="77777777" w:rsidR="009F5064" w:rsidRDefault="00454284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3290341" w:history="1">
            <w:r w:rsidR="009F5064" w:rsidRPr="003855D0">
              <w:rPr>
                <w:rStyle w:val="Hyperlink"/>
                <w:noProof/>
                <w:lang w:val="en-GB"/>
              </w:rPr>
              <w:t>2.</w:t>
            </w:r>
            <w:r w:rsidR="009F50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F5064" w:rsidRPr="003855D0">
              <w:rPr>
                <w:rStyle w:val="Hyperlink"/>
                <w:noProof/>
                <w:lang w:val="en-GB"/>
              </w:rPr>
              <w:t>Transmitter range - operationskoder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_Toc433290341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4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68E640AB" w14:textId="77777777" w:rsidR="009F5064" w:rsidRDefault="0045428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3290342" w:history="1">
            <w:r w:rsidR="009F5064" w:rsidRPr="003855D0">
              <w:rPr>
                <w:rStyle w:val="Hyperlink"/>
                <w:noProof/>
              </w:rPr>
              <w:t>Uppgift B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_Toc433290342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5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644BDCE0" w14:textId="77777777" w:rsidR="009F5064" w:rsidRDefault="0045428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3290343" w:history="1">
            <w:r w:rsidR="009F5064" w:rsidRPr="003855D0">
              <w:rPr>
                <w:rStyle w:val="Hyperlink"/>
                <w:noProof/>
              </w:rPr>
              <w:t>1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_Toc433290343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5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4D6567C6" w14:textId="77777777" w:rsidR="009F5064" w:rsidRDefault="0045428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3290344" w:history="1">
            <w:r w:rsidR="009F5064" w:rsidRPr="003855D0">
              <w:rPr>
                <w:rStyle w:val="Hyperlink"/>
                <w:noProof/>
              </w:rPr>
              <w:t>2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_Toc433290344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5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464AEE12" w14:textId="77777777" w:rsidR="009F5064" w:rsidRDefault="0045428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3290345" w:history="1">
            <w:r w:rsidR="009F5064" w:rsidRPr="003855D0">
              <w:rPr>
                <w:rStyle w:val="Hyperlink"/>
                <w:noProof/>
              </w:rPr>
              <w:t>3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_Toc433290345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6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439C0BE5" w14:textId="77777777" w:rsidR="009F5064" w:rsidRDefault="0045428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3290346" w:history="1">
            <w:r w:rsidR="009F5064" w:rsidRPr="003855D0">
              <w:rPr>
                <w:rStyle w:val="Hyperlink"/>
                <w:noProof/>
              </w:rPr>
              <w:t>4</w:t>
            </w:r>
            <w:r w:rsidR="009F5064">
              <w:rPr>
                <w:noProof/>
                <w:webHidden/>
              </w:rPr>
              <w:tab/>
            </w:r>
            <w:r w:rsidR="009F5064">
              <w:rPr>
                <w:noProof/>
                <w:webHidden/>
              </w:rPr>
              <w:fldChar w:fldCharType="begin"/>
            </w:r>
            <w:r w:rsidR="009F5064">
              <w:rPr>
                <w:noProof/>
                <w:webHidden/>
              </w:rPr>
              <w:instrText xml:space="preserve"> PAGEREF _Toc433290346 \h </w:instrText>
            </w:r>
            <w:r w:rsidR="009F5064">
              <w:rPr>
                <w:noProof/>
                <w:webHidden/>
              </w:rPr>
            </w:r>
            <w:r w:rsidR="009F5064">
              <w:rPr>
                <w:noProof/>
                <w:webHidden/>
              </w:rPr>
              <w:fldChar w:fldCharType="separate"/>
            </w:r>
            <w:r w:rsidR="00AC123D">
              <w:rPr>
                <w:noProof/>
                <w:webHidden/>
              </w:rPr>
              <w:t>6</w:t>
            </w:r>
            <w:r w:rsidR="009F5064">
              <w:rPr>
                <w:noProof/>
                <w:webHidden/>
              </w:rPr>
              <w:fldChar w:fldCharType="end"/>
            </w:r>
          </w:hyperlink>
        </w:p>
        <w:p w14:paraId="50558698" w14:textId="77777777" w:rsidR="00FD5002" w:rsidRDefault="00FD5002">
          <w:r>
            <w:rPr>
              <w:b/>
              <w:bCs/>
              <w:noProof/>
            </w:rPr>
            <w:fldChar w:fldCharType="end"/>
          </w:r>
        </w:p>
      </w:sdtContent>
    </w:sdt>
    <w:p w14:paraId="77B49224" w14:textId="77777777" w:rsidR="00513B25" w:rsidRDefault="00513B25" w:rsidP="00513B25"/>
    <w:p w14:paraId="04FE9B03" w14:textId="77777777" w:rsidR="007A7EFD" w:rsidRDefault="00513B25" w:rsidP="0021276F">
      <w:pPr>
        <w:pStyle w:val="Heading1"/>
      </w:pPr>
      <w:r>
        <w:br w:type="page"/>
      </w:r>
      <w:bookmarkStart w:id="1" w:name="_Toc428975278"/>
      <w:bookmarkStart w:id="2" w:name="_Toc433290338"/>
      <w:r w:rsidR="007A7EFD">
        <w:lastRenderedPageBreak/>
        <w:t>Bakgrund</w:t>
      </w:r>
      <w:bookmarkEnd w:id="1"/>
      <w:bookmarkEnd w:id="2"/>
    </w:p>
    <w:p w14:paraId="3C94116B" w14:textId="77777777" w:rsidR="00513B25" w:rsidRDefault="00513B25" w:rsidP="007A7EFD"/>
    <w:p w14:paraId="514757BC" w14:textId="77777777" w:rsidR="006A71F2" w:rsidRDefault="00867F17" w:rsidP="00EA2130">
      <w:r>
        <w:t xml:space="preserve">Syftet med denna laboration var att lära sig hur en klient och en server kommunicerar med varandra. </w:t>
      </w:r>
    </w:p>
    <w:p w14:paraId="734CC235" w14:textId="77777777" w:rsidR="006A71F2" w:rsidRDefault="006A71F2" w:rsidP="00EA2130"/>
    <w:p w14:paraId="7E81C93D" w14:textId="541222B1" w:rsidR="004B21E1" w:rsidRDefault="00867F17" w:rsidP="00EA2130">
      <w:r>
        <w:t>För att kommunicera med servern användes programmet lego.hex som laddades ned i en MCU som var kopplat till ett RS232 som i sin tur var kopplat till ett torn, som överförde data via IR till servern, som var på RCX-enheten. Enheten i fråga kan man se på en bild längst ned på denna sida.</w:t>
      </w:r>
      <w:r w:rsidR="006A71F2">
        <w:t xml:space="preserve"> Klienten var även inställt på asynkron kommunikation.</w:t>
      </w:r>
    </w:p>
    <w:p w14:paraId="05F27EDE" w14:textId="77777777" w:rsidR="006A71F2" w:rsidRDefault="006A71F2" w:rsidP="00EA2130"/>
    <w:p w14:paraId="6097E069" w14:textId="77777777" w:rsidR="006A71F2" w:rsidRDefault="006A71F2" w:rsidP="006A71F2">
      <w:pPr>
        <w:keepNext/>
      </w:pPr>
      <w:r w:rsidRPr="006A71F2">
        <w:rPr>
          <w:noProof/>
          <w:lang w:val="en-GB" w:eastAsia="en-GB"/>
        </w:rPr>
        <w:drawing>
          <wp:inline distT="0" distB="0" distL="0" distR="0" wp14:anchorId="2B69F7F8" wp14:editId="681226E7">
            <wp:extent cx="5760720" cy="3237789"/>
            <wp:effectExtent l="0" t="0" r="0" b="1270"/>
            <wp:docPr id="4" name="Picture 4" descr="C:\Users\Ozziee\Dropbox\University\Data\Datakommunikation och nätverk\Labs\Lab 1\20150910_162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zziee\Dropbox\University\Data\Datakommunikation och nätverk\Labs\Lab 1\20150910_16212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DC38" w14:textId="60737111" w:rsidR="0021276F" w:rsidRDefault="006A71F2" w:rsidP="00531F57">
      <w:pPr>
        <w:pStyle w:val="Caption"/>
        <w:jc w:val="center"/>
      </w:pPr>
      <w:r>
        <w:t xml:space="preserve">Figure </w:t>
      </w:r>
      <w:fldSimple w:instr=" SEQ Figure \* ARABIC ">
        <w:r w:rsidR="00AC123D">
          <w:rPr>
            <w:noProof/>
          </w:rPr>
          <w:t>1</w:t>
        </w:r>
      </w:fldSimple>
      <w:r>
        <w:t xml:space="preserve"> – En RCX-enhet kopplat med två motorer, tillsammans med ett IR-torn</w:t>
      </w:r>
      <w:r w:rsidR="00063655">
        <w:t xml:space="preserve"> som kommunicerar med datorns COM-port</w:t>
      </w:r>
    </w:p>
    <w:p w14:paraId="56C9D21E" w14:textId="77777777" w:rsidR="004B21E1" w:rsidRDefault="004B21E1" w:rsidP="0021276F">
      <w:pPr>
        <w:pStyle w:val="Heading1"/>
      </w:pPr>
    </w:p>
    <w:p w14:paraId="47C579C2" w14:textId="77777777" w:rsidR="00063655" w:rsidRPr="00063655" w:rsidRDefault="004B21E1" w:rsidP="00063655">
      <w:pPr>
        <w:pStyle w:val="Heading1"/>
        <w:rPr>
          <w:rFonts w:ascii="Times New Roman" w:hAnsi="Times New Roman"/>
          <w:b w:val="0"/>
          <w:sz w:val="24"/>
        </w:rPr>
      </w:pPr>
      <w:r w:rsidRPr="00063655">
        <w:rPr>
          <w:rFonts w:ascii="Times New Roman" w:hAnsi="Times New Roman"/>
          <w:b w:val="0"/>
          <w:sz w:val="24"/>
        </w:rPr>
        <w:t xml:space="preserve">Koderna befinns i </w:t>
      </w:r>
      <w:r w:rsidR="00EE2224">
        <w:fldChar w:fldCharType="begin"/>
      </w:r>
      <w:r w:rsidR="00EE2224">
        <w:instrText xml:space="preserve"> HYPERLINK \l "_Bilaga/Bilagor" </w:instrText>
      </w:r>
      <w:r w:rsidR="00EE2224">
        <w:fldChar w:fldCharType="separate"/>
      </w:r>
      <w:r w:rsidRPr="00063655">
        <w:rPr>
          <w:rStyle w:val="Hyperlink"/>
          <w:rFonts w:ascii="Times New Roman" w:hAnsi="Times New Roman"/>
          <w:b w:val="0"/>
          <w:sz w:val="24"/>
        </w:rPr>
        <w:t>bilagor</w:t>
      </w:r>
      <w:r w:rsidR="00EE2224">
        <w:rPr>
          <w:rStyle w:val="Hyperlink"/>
          <w:rFonts w:ascii="Times New Roman" w:hAnsi="Times New Roman"/>
          <w:b w:val="0"/>
          <w:sz w:val="24"/>
        </w:rPr>
        <w:fldChar w:fldCharType="end"/>
      </w:r>
      <w:r w:rsidRPr="00063655">
        <w:rPr>
          <w:rFonts w:ascii="Times New Roman" w:hAnsi="Times New Roman"/>
          <w:b w:val="0"/>
          <w:sz w:val="24"/>
        </w:rPr>
        <w:t>-sektionen.</w:t>
      </w:r>
    </w:p>
    <w:p w14:paraId="03D8604C" w14:textId="7DDCE67B" w:rsidR="009A3956" w:rsidRDefault="0021276F" w:rsidP="00063655">
      <w:pPr>
        <w:pStyle w:val="Heading1"/>
      </w:pPr>
      <w:r>
        <w:br w:type="page"/>
      </w:r>
      <w:bookmarkStart w:id="3" w:name="_Toc428975279"/>
      <w:r>
        <w:lastRenderedPageBreak/>
        <w:t>Resultat</w:t>
      </w:r>
      <w:bookmarkEnd w:id="3"/>
    </w:p>
    <w:p w14:paraId="779F4252" w14:textId="77777777" w:rsidR="00D32982" w:rsidRDefault="00D32982" w:rsidP="00063655">
      <w:pPr>
        <w:pStyle w:val="Heading2"/>
      </w:pPr>
      <w:bookmarkStart w:id="4" w:name="_Toc433290339"/>
      <w:r>
        <w:t>Uppgift A:</w:t>
      </w:r>
      <w:bookmarkEnd w:id="4"/>
    </w:p>
    <w:p w14:paraId="3A4C7331" w14:textId="77777777" w:rsidR="00063655" w:rsidRDefault="00063655" w:rsidP="00063655"/>
    <w:p w14:paraId="21EBE995" w14:textId="3D4C7523" w:rsidR="00063655" w:rsidRPr="00063655" w:rsidRDefault="00063655" w:rsidP="00063655">
      <w:r>
        <w:t>Skiss över kopplingen för denna uppgi</w:t>
      </w:r>
      <w:r w:rsidR="006F10B8">
        <w:t>ft kan ses i figur 1 på sidan 2, där IR-tornet kommunicerar med datorns COM-port.</w:t>
      </w:r>
    </w:p>
    <w:p w14:paraId="2BD3A2D7" w14:textId="199E7B84" w:rsidR="00DD298B" w:rsidRPr="00DD298B" w:rsidRDefault="00BB18F3" w:rsidP="00063655">
      <w:pPr>
        <w:pStyle w:val="Heading3"/>
      </w:pPr>
      <w:bookmarkStart w:id="5" w:name="_Toc433290340"/>
      <w:r>
        <w:t>Alive - operationskoder</w:t>
      </w:r>
      <w:bookmarkEnd w:id="5"/>
    </w:p>
    <w:p w14:paraId="337DFF9E" w14:textId="3A106D81" w:rsidR="00D32982" w:rsidRPr="00D32982" w:rsidRDefault="00BB18F3" w:rsidP="00DD298B">
      <w:pPr>
        <w:pStyle w:val="Heading4"/>
      </w:pPr>
      <w:r>
        <w:t xml:space="preserve">Del </w:t>
      </w:r>
      <w:r w:rsidR="00D32982">
        <w:t>a)</w:t>
      </w:r>
    </w:p>
    <w:tbl>
      <w:tblPr>
        <w:tblStyle w:val="TableGrid"/>
        <w:tblW w:w="92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7"/>
        <w:gridCol w:w="2551"/>
        <w:gridCol w:w="3715"/>
        <w:gridCol w:w="2630"/>
      </w:tblGrid>
      <w:tr w:rsidR="00D32982" w14:paraId="627C2E9A" w14:textId="77777777" w:rsidTr="00690425">
        <w:tc>
          <w:tcPr>
            <w:tcW w:w="397" w:type="dxa"/>
          </w:tcPr>
          <w:p w14:paraId="0C9E4BE3" w14:textId="77777777" w:rsidR="00D32982" w:rsidRDefault="00D32982" w:rsidP="00D32982">
            <w:pPr>
              <w:jc w:val="center"/>
            </w:pPr>
            <w:r>
              <w:t>#</w:t>
            </w:r>
          </w:p>
        </w:tc>
        <w:tc>
          <w:tcPr>
            <w:tcW w:w="2551" w:type="dxa"/>
          </w:tcPr>
          <w:p w14:paraId="37B1FA83" w14:textId="77777777" w:rsidR="00D32982" w:rsidRDefault="00D32982" w:rsidP="00D32982">
            <w:pPr>
              <w:jc w:val="center"/>
            </w:pPr>
            <w:r>
              <w:t>Header</w:t>
            </w:r>
          </w:p>
        </w:tc>
        <w:tc>
          <w:tcPr>
            <w:tcW w:w="3715" w:type="dxa"/>
          </w:tcPr>
          <w:p w14:paraId="5FF4737C" w14:textId="77777777" w:rsidR="00D32982" w:rsidRDefault="00D32982" w:rsidP="00D32982">
            <w:pPr>
              <w:jc w:val="center"/>
            </w:pPr>
            <w:r>
              <w:t>Operation Code and Data</w:t>
            </w:r>
          </w:p>
        </w:tc>
        <w:tc>
          <w:tcPr>
            <w:tcW w:w="2630" w:type="dxa"/>
          </w:tcPr>
          <w:p w14:paraId="4A9FDF29" w14:textId="77777777" w:rsidR="00D32982" w:rsidRDefault="00D32982" w:rsidP="00D32982">
            <w:pPr>
              <w:jc w:val="center"/>
            </w:pPr>
            <w:r>
              <w:t>Checksum</w:t>
            </w:r>
          </w:p>
        </w:tc>
      </w:tr>
      <w:tr w:rsidR="00D32982" w14:paraId="4B10D5A4" w14:textId="77777777" w:rsidTr="00690425">
        <w:tc>
          <w:tcPr>
            <w:tcW w:w="397" w:type="dxa"/>
          </w:tcPr>
          <w:p w14:paraId="036CEAF4" w14:textId="77777777" w:rsidR="00D32982" w:rsidRDefault="00D32982" w:rsidP="00D32982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2F4C6EA3" w14:textId="01E74126" w:rsidR="00D32982" w:rsidRDefault="5997443E" w:rsidP="00D32982">
            <w:r>
              <w:t>55FF00</w:t>
            </w:r>
          </w:p>
        </w:tc>
        <w:tc>
          <w:tcPr>
            <w:tcW w:w="3715" w:type="dxa"/>
          </w:tcPr>
          <w:p w14:paraId="13906249" w14:textId="3C2F96C7" w:rsidR="00D32982" w:rsidRDefault="00690425" w:rsidP="00690425">
            <w:r>
              <w:t>10EF (</w:t>
            </w:r>
            <m:oMath>
              <m:r>
                <w:rPr>
                  <w:rFonts w:ascii="Cambria Math" w:hAnsi="Cambria Math"/>
                </w:rPr>
                <m:t>O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acc>
            </m:oMath>
            <w:r w:rsidR="5997443E">
              <w:t>, inga data)</w:t>
            </w:r>
          </w:p>
        </w:tc>
        <w:tc>
          <w:tcPr>
            <w:tcW w:w="2630" w:type="dxa"/>
          </w:tcPr>
          <w:p w14:paraId="2E3E5905" w14:textId="71184699" w:rsidR="00D32982" w:rsidRDefault="5997443E" w:rsidP="00D32982">
            <w:r>
              <w:t>C = 10+EF (</w:t>
            </w:r>
            <m:oMath>
              <m:r>
                <w:rPr>
                  <w:rFonts w:ascii="Cambria Math" w:hAnsi="Cambria Math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>
              <w:t>)</w:t>
            </w:r>
          </w:p>
        </w:tc>
      </w:tr>
      <w:tr w:rsidR="00D32982" w14:paraId="17633786" w14:textId="77777777" w:rsidTr="00690425">
        <w:tc>
          <w:tcPr>
            <w:tcW w:w="397" w:type="dxa"/>
          </w:tcPr>
          <w:p w14:paraId="125F7077" w14:textId="77777777" w:rsidR="00D32982" w:rsidRDefault="00D32982" w:rsidP="00D32982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14:paraId="70D6336D" w14:textId="753EB4AE" w:rsidR="00D32982" w:rsidRDefault="5997443E" w:rsidP="00D32982">
            <w:r>
              <w:t>55FF00</w:t>
            </w:r>
          </w:p>
        </w:tc>
        <w:tc>
          <w:tcPr>
            <w:tcW w:w="3715" w:type="dxa"/>
          </w:tcPr>
          <w:p w14:paraId="0A14D3E0" w14:textId="0F660C88" w:rsidR="00D32982" w:rsidRPr="005A5A99" w:rsidRDefault="5997443E" w:rsidP="00690425">
            <w:pPr>
              <w:rPr>
                <w:lang w:val="en-US"/>
              </w:rPr>
            </w:pPr>
            <w:r w:rsidRPr="005A5A99">
              <w:rPr>
                <w:lang w:val="en-US"/>
              </w:rPr>
              <w:t>EF10 (</w:t>
            </w:r>
            <m:oMath>
              <m:r>
                <w:rPr>
                  <w:rFonts w:ascii="Cambria Math" w:hAnsi="Cambria Math"/>
                  <w:lang w:val="en-US"/>
                </w:rPr>
                <m:t xml:space="preserve">S 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 O</m:t>
              </m:r>
            </m:oMath>
            <w:r w:rsidR="00690425">
              <w:rPr>
                <w:lang w:val="en-US"/>
              </w:rPr>
              <w:t>)</w:t>
            </w:r>
          </w:p>
        </w:tc>
        <w:tc>
          <w:tcPr>
            <w:tcW w:w="2630" w:type="dxa"/>
          </w:tcPr>
          <w:p w14:paraId="44C70306" w14:textId="79030032" w:rsidR="00D32982" w:rsidRDefault="5997443E" w:rsidP="00D32982">
            <w:r>
              <w:t xml:space="preserve">C = EF + 10 </w:t>
            </w:r>
            <w:r w:rsidR="00690425">
              <w:t>(</w:t>
            </w:r>
            <m:oMath>
              <m:r>
                <w:rPr>
                  <w:rFonts w:ascii="Cambria Math" w:hAnsi="Cambria Math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="00690425">
              <w:t>)</w:t>
            </w:r>
          </w:p>
        </w:tc>
      </w:tr>
      <w:tr w:rsidR="00D32982" w14:paraId="3CAB9255" w14:textId="77777777" w:rsidTr="00690425">
        <w:tc>
          <w:tcPr>
            <w:tcW w:w="397" w:type="dxa"/>
          </w:tcPr>
          <w:p w14:paraId="141FB952" w14:textId="77777777" w:rsidR="00D32982" w:rsidRDefault="00D32982" w:rsidP="00D32982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14:paraId="2B43991C" w14:textId="58AB0AEB" w:rsidR="00D32982" w:rsidRDefault="5997443E" w:rsidP="00D32982">
            <w:r>
              <w:t>55FF00</w:t>
            </w:r>
          </w:p>
        </w:tc>
        <w:tc>
          <w:tcPr>
            <w:tcW w:w="3715" w:type="dxa"/>
          </w:tcPr>
          <w:p w14:paraId="78E3AB33" w14:textId="22D036D2" w:rsidR="00D32982" w:rsidRDefault="5997443E" w:rsidP="00690425">
            <w:r>
              <w:t>18E7 (</w:t>
            </w:r>
            <m:oMath>
              <m:r>
                <w:rPr>
                  <w:rFonts w:ascii="Cambria Math" w:hAnsi="Cambria Math"/>
                </w:rPr>
                <m:t>0+8,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0+8</m:t>
                  </m:r>
                </m:e>
              </m:acc>
            </m:oMath>
            <w:r>
              <w:t>)</w:t>
            </w:r>
          </w:p>
        </w:tc>
        <w:tc>
          <w:tcPr>
            <w:tcW w:w="2630" w:type="dxa"/>
          </w:tcPr>
          <w:p w14:paraId="03FA0218" w14:textId="6BB5ED0C" w:rsidR="00D32982" w:rsidRDefault="5997443E" w:rsidP="00D32982">
            <w:r>
              <w:t>18E7</w:t>
            </w:r>
          </w:p>
        </w:tc>
      </w:tr>
      <w:tr w:rsidR="00D32982" w14:paraId="021B6DB7" w14:textId="77777777" w:rsidTr="00690425">
        <w:tc>
          <w:tcPr>
            <w:tcW w:w="397" w:type="dxa"/>
          </w:tcPr>
          <w:p w14:paraId="10B42E36" w14:textId="77777777" w:rsidR="00D32982" w:rsidRDefault="00D32982" w:rsidP="00D32982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14:paraId="77588E3F" w14:textId="22E97709" w:rsidR="00D32982" w:rsidRDefault="5997443E" w:rsidP="00D32982">
            <w:r>
              <w:t>55FF00</w:t>
            </w:r>
          </w:p>
        </w:tc>
        <w:tc>
          <w:tcPr>
            <w:tcW w:w="3715" w:type="dxa"/>
          </w:tcPr>
          <w:p w14:paraId="0182540B" w14:textId="47E0CDD9" w:rsidR="00D32982" w:rsidRDefault="5997443E" w:rsidP="00690425">
            <w:r>
              <w:t>E718 (</w:t>
            </w:r>
            <m:oMath>
              <m:r>
                <w:rPr>
                  <w:rFonts w:ascii="Cambria Math" w:hAnsi="Cambria Math"/>
                </w:rPr>
                <m:t xml:space="preserve">S=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O+8</m:t>
                  </m:r>
                </m:e>
              </m:acc>
              <m:r>
                <w:rPr>
                  <w:rFonts w:ascii="Cambria Math" w:hAnsi="Cambria Math"/>
                </w:rPr>
                <m:t>, 0+8</m:t>
              </m:r>
            </m:oMath>
            <w:r>
              <w:t>)</w:t>
            </w:r>
          </w:p>
        </w:tc>
        <w:tc>
          <w:tcPr>
            <w:tcW w:w="2630" w:type="dxa"/>
          </w:tcPr>
          <w:p w14:paraId="723A9E56" w14:textId="0A0D3635" w:rsidR="00D32982" w:rsidRDefault="5997443E" w:rsidP="00D32982">
            <w:r>
              <w:t>E718</w:t>
            </w:r>
          </w:p>
        </w:tc>
      </w:tr>
    </w:tbl>
    <w:p w14:paraId="05B26B17" w14:textId="77777777" w:rsidR="00D32982" w:rsidRDefault="00D32982" w:rsidP="00D32982"/>
    <w:p w14:paraId="6571C644" w14:textId="3BC50599" w:rsidR="00D32982" w:rsidRDefault="00BB18F3" w:rsidP="00DD298B">
      <w:pPr>
        <w:pStyle w:val="Heading4"/>
      </w:pPr>
      <w:r>
        <w:t xml:space="preserve">Del </w:t>
      </w:r>
      <w:r w:rsidR="00D32982">
        <w:t>b)</w:t>
      </w:r>
    </w:p>
    <w:p w14:paraId="65CDD1B0" w14:textId="77777777" w:rsidR="00DD298B" w:rsidRDefault="00DD298B" w:rsidP="00D32982">
      <w:pPr>
        <w:rPr>
          <w:b/>
        </w:rPr>
      </w:pPr>
      <w:r>
        <w:t xml:space="preserve">Enligt bilaga för Operationskoder används koderna </w:t>
      </w:r>
      <w:r w:rsidRPr="5997443E">
        <w:rPr>
          <w:b/>
          <w:bCs/>
        </w:rPr>
        <w:t xml:space="preserve">10/18. </w:t>
      </w:r>
    </w:p>
    <w:p w14:paraId="73853C50" w14:textId="788650DB" w:rsidR="5997443E" w:rsidRPr="004420A3" w:rsidRDefault="004420A3" w:rsidP="5997443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O = 10; </m:t>
          </m:r>
        </m:oMath>
      </m:oMathPara>
    </w:p>
    <w:p w14:paraId="503B0B81" w14:textId="30115177" w:rsidR="5997443E" w:rsidRPr="004420A3" w:rsidRDefault="00454284" w:rsidP="5997443E"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= FF - 10= EF</m:t>
          </m:r>
        </m:oMath>
      </m:oMathPara>
    </w:p>
    <w:p w14:paraId="0138308B" w14:textId="67A3CF99" w:rsidR="5997443E" w:rsidRPr="00690425" w:rsidRDefault="5997443E" w:rsidP="5997443E"/>
    <w:p w14:paraId="6EEE31A1" w14:textId="77777777" w:rsidR="00D32982" w:rsidRPr="006D7ED1" w:rsidRDefault="00DD298B" w:rsidP="00D32982">
      <w:r w:rsidRPr="00690425">
        <w:t>(ref Alive-&gt;Request, bilaga Ope</w:t>
      </w:r>
      <w:r w:rsidRPr="006D7ED1">
        <w:t>rationskoder)</w:t>
      </w:r>
    </w:p>
    <w:p w14:paraId="3AFB268D" w14:textId="77777777" w:rsidR="00DD298B" w:rsidRPr="006D7ED1" w:rsidRDefault="00DD298B" w:rsidP="00D32982"/>
    <w:p w14:paraId="1D38ECAF" w14:textId="10749F65" w:rsidR="00D32982" w:rsidRDefault="00BB18F3" w:rsidP="00DD298B">
      <w:pPr>
        <w:pStyle w:val="Heading4"/>
      </w:pPr>
      <w:r>
        <w:t xml:space="preserve">Del </w:t>
      </w:r>
      <w:r w:rsidR="00D32982">
        <w:t>c)</w:t>
      </w:r>
    </w:p>
    <w:p w14:paraId="3CF726A3" w14:textId="34F6DE80" w:rsidR="00DD298B" w:rsidRDefault="00DD298B" w:rsidP="00D32982">
      <w:pPr>
        <w:rPr>
          <w:b/>
        </w:rPr>
      </w:pPr>
      <w:r>
        <w:t xml:space="preserve">Koderna som används för svar är </w:t>
      </w:r>
      <w:r w:rsidR="00F21B49">
        <w:rPr>
          <w:b/>
        </w:rPr>
        <w:t>E7/EF</w:t>
      </w:r>
      <w:r>
        <w:rPr>
          <w:b/>
        </w:rPr>
        <w:t xml:space="preserve">. </w:t>
      </w:r>
    </w:p>
    <w:p w14:paraId="2EA6131C" w14:textId="77777777" w:rsidR="004420A3" w:rsidRDefault="004420A3" w:rsidP="00D32982">
      <w:pPr>
        <w:rPr>
          <w:b/>
        </w:rPr>
      </w:pPr>
    </w:p>
    <w:p w14:paraId="3DCF9B18" w14:textId="3448C93D" w:rsidR="00D32982" w:rsidRPr="00DD298B" w:rsidRDefault="00DD298B" w:rsidP="00D32982">
      <w:r>
        <w:t>(ref Alive-&gt;Reply,</w:t>
      </w:r>
      <w:r w:rsidR="00236CBF">
        <w:t xml:space="preserve"> se</w:t>
      </w:r>
      <w:r>
        <w:t xml:space="preserve"> bilaga Operationskoder)</w:t>
      </w:r>
    </w:p>
    <w:p w14:paraId="10264828" w14:textId="65138CE1" w:rsidR="00D32982" w:rsidRDefault="00BB18F3" w:rsidP="00DD298B">
      <w:pPr>
        <w:pStyle w:val="Heading4"/>
      </w:pPr>
      <w:r>
        <w:t xml:space="preserve">Del </w:t>
      </w:r>
      <w:r w:rsidR="00D32982">
        <w:t>d)</w:t>
      </w:r>
      <w:r w:rsidR="00A6399F">
        <w:t xml:space="preserve"> </w:t>
      </w:r>
    </w:p>
    <w:p w14:paraId="1F45A916" w14:textId="7932D86F" w:rsidR="00DD298B" w:rsidRDefault="003B440E" w:rsidP="00DD298B">
      <w:r>
        <w:t xml:space="preserve">Adressens hex-tal minus O. </w:t>
      </w:r>
      <w:r w:rsidR="00A6399F">
        <w:t>0x</w:t>
      </w:r>
      <w:r>
        <w:t>55</w:t>
      </w:r>
      <w:r w:rsidRPr="004420A3">
        <w:rPr>
          <w:b/>
        </w:rPr>
        <w:t>FF</w:t>
      </w:r>
      <w:r w:rsidRPr="004420A3">
        <w:t>0</w:t>
      </w:r>
      <w:r>
        <w:t xml:space="preserve">0 -&gt; </w:t>
      </w:r>
    </w:p>
    <w:p w14:paraId="71E6ADA9" w14:textId="77777777" w:rsidR="00D67B25" w:rsidRDefault="00D67B25" w:rsidP="00DD298B"/>
    <w:p w14:paraId="185E3A13" w14:textId="4EC138D4" w:rsidR="00D67B25" w:rsidRPr="004420A3" w:rsidRDefault="00454284" w:rsidP="00D67B25">
      <w:pPr>
        <w:rPr>
          <w:b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O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=FF-10=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255-16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dec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239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dec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xEF</m:t>
          </m:r>
        </m:oMath>
      </m:oMathPara>
    </w:p>
    <w:p w14:paraId="51823CCD" w14:textId="77777777" w:rsidR="00D67B25" w:rsidRDefault="00D67B25">
      <w:pPr>
        <w:rPr>
          <w:lang w:val="en-US"/>
        </w:rPr>
      </w:pPr>
    </w:p>
    <w:p w14:paraId="1E58CF0F" w14:textId="47097960" w:rsidR="5997443E" w:rsidRPr="00690425" w:rsidRDefault="00D67B25">
      <w:r w:rsidRPr="00690425">
        <w:t xml:space="preserve"> </w:t>
      </w:r>
      <w:r w:rsidR="5997443E" w:rsidRPr="00690425">
        <w:t>(ref Labb-PM-&gt;sid 7)</w:t>
      </w:r>
    </w:p>
    <w:p w14:paraId="5D5D34FF" w14:textId="77777777" w:rsidR="00E6543D" w:rsidRDefault="00E6543D">
      <w:bookmarkStart w:id="6" w:name="_Toc433290341"/>
      <w:r>
        <w:rPr>
          <w:b/>
          <w:bCs/>
        </w:rPr>
        <w:br w:type="page"/>
      </w:r>
    </w:p>
    <w:p w14:paraId="48FF30C7" w14:textId="3895940B" w:rsidR="00DD298B" w:rsidRPr="00146D79" w:rsidRDefault="00BB18F3" w:rsidP="00063655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Transmitter range - </w:t>
      </w:r>
      <w:proofErr w:type="spellStart"/>
      <w:r>
        <w:rPr>
          <w:lang w:val="en-GB"/>
        </w:rPr>
        <w:t>operationskoder</w:t>
      </w:r>
      <w:bookmarkEnd w:id="6"/>
      <w:proofErr w:type="spellEnd"/>
    </w:p>
    <w:p w14:paraId="41CB2798" w14:textId="77777777" w:rsidR="00DD298B" w:rsidRPr="00146D79" w:rsidRDefault="00DD298B" w:rsidP="00DD298B">
      <w:pPr>
        <w:rPr>
          <w:lang w:val="en-GB"/>
        </w:rPr>
      </w:pPr>
    </w:p>
    <w:p w14:paraId="05B5A76F" w14:textId="152FAA06" w:rsidR="00DD298B" w:rsidRPr="005A5A99" w:rsidRDefault="00BB18F3" w:rsidP="00DD298B">
      <w:pPr>
        <w:pStyle w:val="Heading4"/>
        <w:rPr>
          <w:lang w:val="en-US"/>
        </w:rPr>
      </w:pPr>
      <w:r>
        <w:rPr>
          <w:lang w:val="en-US"/>
        </w:rPr>
        <w:t xml:space="preserve">Del </w:t>
      </w:r>
      <w:r w:rsidR="00DD298B" w:rsidRPr="005A5A99">
        <w:rPr>
          <w:lang w:val="en-US"/>
        </w:rPr>
        <w:t>a)</w:t>
      </w:r>
    </w:p>
    <w:p w14:paraId="2CA3BC80" w14:textId="77777777" w:rsidR="00DD298B" w:rsidRPr="005A5A99" w:rsidRDefault="00A6399F" w:rsidP="00DD298B">
      <w:pPr>
        <w:rPr>
          <w:b/>
          <w:lang w:val="en-US"/>
        </w:rPr>
      </w:pPr>
      <w:proofErr w:type="spellStart"/>
      <w:r w:rsidRPr="005A5A99">
        <w:rPr>
          <w:lang w:val="en-US"/>
        </w:rPr>
        <w:t>Kommandonamn</w:t>
      </w:r>
      <w:proofErr w:type="spellEnd"/>
      <w:r w:rsidRPr="005A5A99">
        <w:rPr>
          <w:lang w:val="en-US"/>
        </w:rPr>
        <w:t xml:space="preserve">: </w:t>
      </w:r>
      <w:r w:rsidRPr="005A5A99">
        <w:rPr>
          <w:b/>
          <w:lang w:val="en-US"/>
        </w:rPr>
        <w:t>Set transmitter range</w:t>
      </w:r>
    </w:p>
    <w:p w14:paraId="0191B00F" w14:textId="77777777" w:rsidR="00A6399F" w:rsidRPr="005A5A99" w:rsidRDefault="00A6399F" w:rsidP="00DD298B">
      <w:pPr>
        <w:rPr>
          <w:b/>
          <w:lang w:val="en-US"/>
        </w:rPr>
      </w:pPr>
    </w:p>
    <w:p w14:paraId="32D3D9A7" w14:textId="77777777" w:rsidR="00BB18F3" w:rsidRDefault="00A6399F" w:rsidP="00DD298B">
      <w:pPr>
        <w:rPr>
          <w:lang w:val="en-US"/>
        </w:rPr>
      </w:pPr>
      <w:proofErr w:type="spellStart"/>
      <w:r w:rsidRPr="005A5A99">
        <w:rPr>
          <w:lang w:val="en-US"/>
        </w:rPr>
        <w:t>Koder</w:t>
      </w:r>
      <w:proofErr w:type="spellEnd"/>
      <w:r w:rsidRPr="005A5A99">
        <w:rPr>
          <w:lang w:val="en-US"/>
        </w:rPr>
        <w:t xml:space="preserve">: </w:t>
      </w:r>
      <w:r w:rsidRPr="005A5A99">
        <w:rPr>
          <w:lang w:val="en-US"/>
        </w:rPr>
        <w:tab/>
      </w:r>
    </w:p>
    <w:p w14:paraId="6289C7B1" w14:textId="0451B8F5" w:rsidR="00A6399F" w:rsidRPr="00BB18F3" w:rsidRDefault="00A6399F" w:rsidP="00BB18F3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B18F3">
        <w:rPr>
          <w:lang w:val="en-US"/>
        </w:rPr>
        <w:t>Förfrågan</w:t>
      </w:r>
      <w:proofErr w:type="spellEnd"/>
      <w:r w:rsidRPr="00BB18F3">
        <w:rPr>
          <w:lang w:val="en-US"/>
        </w:rPr>
        <w:t xml:space="preserve">: </w:t>
      </w:r>
      <w:r w:rsidRPr="00BB18F3">
        <w:rPr>
          <w:b/>
          <w:bCs/>
          <w:lang w:val="en-US"/>
        </w:rPr>
        <w:t xml:space="preserve">31/39 </w:t>
      </w:r>
      <w:r w:rsidRPr="00BB18F3">
        <w:rPr>
          <w:b/>
          <w:lang w:val="en-US"/>
        </w:rPr>
        <w:tab/>
      </w:r>
      <w:r w:rsidRPr="00BB18F3">
        <w:rPr>
          <w:b/>
          <w:bCs/>
          <w:lang w:val="en-US"/>
        </w:rPr>
        <w:t xml:space="preserve">(Request/Command) </w:t>
      </w:r>
    </w:p>
    <w:p w14:paraId="22FE8B93" w14:textId="77777777" w:rsidR="00A6399F" w:rsidRPr="00BB18F3" w:rsidRDefault="00A6399F" w:rsidP="00BB18F3">
      <w:pPr>
        <w:pStyle w:val="ListParagraph"/>
        <w:numPr>
          <w:ilvl w:val="0"/>
          <w:numId w:val="13"/>
        </w:numPr>
        <w:rPr>
          <w:b/>
          <w:lang w:val="en-US"/>
        </w:rPr>
      </w:pPr>
      <w:proofErr w:type="spellStart"/>
      <w:r w:rsidRPr="00BB18F3">
        <w:rPr>
          <w:lang w:val="en-US"/>
        </w:rPr>
        <w:t>Svar</w:t>
      </w:r>
      <w:proofErr w:type="spellEnd"/>
      <w:r w:rsidRPr="00BB18F3">
        <w:rPr>
          <w:lang w:val="en-US"/>
        </w:rPr>
        <w:t xml:space="preserve">: </w:t>
      </w:r>
      <w:r w:rsidRPr="00BB18F3">
        <w:rPr>
          <w:b/>
          <w:bCs/>
          <w:lang w:val="en-US"/>
        </w:rPr>
        <w:t xml:space="preserve">c6/cc </w:t>
      </w:r>
      <w:r w:rsidRPr="00BB18F3">
        <w:rPr>
          <w:b/>
          <w:lang w:val="en-US"/>
        </w:rPr>
        <w:tab/>
      </w:r>
      <w:r w:rsidRPr="00BB18F3">
        <w:rPr>
          <w:b/>
          <w:lang w:val="en-US"/>
        </w:rPr>
        <w:tab/>
      </w:r>
      <w:r w:rsidR="00FD5002" w:rsidRPr="00BB18F3">
        <w:rPr>
          <w:b/>
          <w:bCs/>
          <w:lang w:val="en-US"/>
        </w:rPr>
        <w:t>(Reply)</w:t>
      </w:r>
    </w:p>
    <w:p w14:paraId="4C151422" w14:textId="77777777" w:rsidR="00FD5002" w:rsidRPr="005A5A99" w:rsidRDefault="00FD5002" w:rsidP="00DD298B">
      <w:pPr>
        <w:rPr>
          <w:b/>
          <w:lang w:val="en-US"/>
        </w:rPr>
      </w:pPr>
    </w:p>
    <w:p w14:paraId="20576E54" w14:textId="77777777" w:rsidR="00FD5002" w:rsidRDefault="00FD5002" w:rsidP="00DD298B">
      <w:pPr>
        <w:rPr>
          <w:b/>
          <w:lang w:val="en-US"/>
        </w:rPr>
      </w:pPr>
      <w:r w:rsidRPr="00FD5002">
        <w:rPr>
          <w:lang w:val="en-US"/>
        </w:rPr>
        <w:t xml:space="preserve">Argument: </w:t>
      </w:r>
      <w:r w:rsidRPr="00FD5002">
        <w:rPr>
          <w:b/>
          <w:lang w:val="en-US"/>
        </w:rPr>
        <w:tab/>
        <w:t>Short distance = 0; Long distance = 1.</w:t>
      </w:r>
    </w:p>
    <w:p w14:paraId="1D952EFD" w14:textId="77777777" w:rsidR="00FD5002" w:rsidRDefault="00FD5002" w:rsidP="00DD298B">
      <w:pPr>
        <w:rPr>
          <w:b/>
          <w:lang w:val="en-US"/>
        </w:rPr>
      </w:pPr>
    </w:p>
    <w:p w14:paraId="6D10AEF0" w14:textId="0771D017" w:rsidR="00FD5002" w:rsidRDefault="00FD5002" w:rsidP="00FD500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ref</w:t>
      </w:r>
      <w:proofErr w:type="gramEnd"/>
      <w:r>
        <w:rPr>
          <w:lang w:val="en-US"/>
        </w:rPr>
        <w:t xml:space="preserve"> Set transmitter range-&gt;</w:t>
      </w:r>
      <w:r w:rsidR="00722FA0">
        <w:rPr>
          <w:lang w:val="en-US"/>
        </w:rPr>
        <w:t>(</w:t>
      </w:r>
      <w:r>
        <w:rPr>
          <w:lang w:val="en-US"/>
        </w:rPr>
        <w:t>Request</w:t>
      </w:r>
      <w:r w:rsidR="00722FA0">
        <w:rPr>
          <w:lang w:val="en-US"/>
        </w:rPr>
        <w:t>, Reply)</w:t>
      </w:r>
      <w:r>
        <w:rPr>
          <w:lang w:val="en-US"/>
        </w:rPr>
        <w:t xml:space="preserve">, </w:t>
      </w:r>
      <w:r w:rsidR="00236CBF">
        <w:rPr>
          <w:lang w:val="en-US"/>
        </w:rPr>
        <w:t xml:space="preserve">se </w:t>
      </w:r>
      <w:proofErr w:type="spellStart"/>
      <w:r w:rsidRPr="00722FA0">
        <w:rPr>
          <w:lang w:val="en-US"/>
        </w:rPr>
        <w:t>bilaga</w:t>
      </w:r>
      <w:proofErr w:type="spellEnd"/>
      <w:r w:rsidRPr="00722FA0">
        <w:rPr>
          <w:lang w:val="en-US"/>
        </w:rPr>
        <w:t xml:space="preserve"> </w:t>
      </w:r>
      <w:proofErr w:type="spellStart"/>
      <w:r w:rsidRPr="00722FA0">
        <w:rPr>
          <w:lang w:val="en-US"/>
        </w:rPr>
        <w:t>Operationskoder</w:t>
      </w:r>
      <w:proofErr w:type="spellEnd"/>
      <w:r w:rsidRPr="00722FA0">
        <w:rPr>
          <w:lang w:val="en-US"/>
        </w:rPr>
        <w:t>)</w:t>
      </w:r>
    </w:p>
    <w:p w14:paraId="5FE53172" w14:textId="77777777" w:rsidR="00631204" w:rsidRDefault="00631204" w:rsidP="00FD5002">
      <w:pPr>
        <w:rPr>
          <w:lang w:val="en-US"/>
        </w:rPr>
      </w:pPr>
    </w:p>
    <w:p w14:paraId="76A6D8B9" w14:textId="77777777" w:rsidR="00631204" w:rsidRPr="00FD5002" w:rsidRDefault="00631204" w:rsidP="00FD5002">
      <w:pPr>
        <w:rPr>
          <w:lang w:val="en-US"/>
        </w:rPr>
      </w:pPr>
    </w:p>
    <w:p w14:paraId="39A3BCD1" w14:textId="609A5270" w:rsidR="00DD298B" w:rsidRPr="006D7ED1" w:rsidRDefault="00BB18F3" w:rsidP="00DD298B">
      <w:pPr>
        <w:pStyle w:val="Heading4"/>
      </w:pPr>
      <w:r w:rsidRPr="006D7ED1">
        <w:t xml:space="preserve">Del </w:t>
      </w:r>
      <w:r w:rsidR="00DD298B" w:rsidRPr="006D7ED1">
        <w:t>b)</w:t>
      </w:r>
    </w:p>
    <w:p w14:paraId="5BB65CA1" w14:textId="77777777" w:rsidR="00D32982" w:rsidRPr="006D7ED1" w:rsidRDefault="00D32982" w:rsidP="00D32982"/>
    <w:p w14:paraId="0E8ED300" w14:textId="77777777" w:rsidR="00FD5002" w:rsidRPr="00FD5002" w:rsidRDefault="00FD5002" w:rsidP="00D32982">
      <w:r w:rsidRPr="006D7ED1">
        <w:t xml:space="preserve">Checksumman: C = O + D1 + …. </w:t>
      </w:r>
      <w:r w:rsidRPr="00FD5002">
        <w:t>= 31 + 1(långt avstånd) = 32</w:t>
      </w:r>
    </w:p>
    <w:p w14:paraId="420754D1" w14:textId="77777777" w:rsidR="00FD5002" w:rsidRPr="00FD5002" w:rsidRDefault="00FD5002" w:rsidP="5997443E">
      <w:r w:rsidRPr="00FD5002">
        <w:t>Begäran:</w:t>
      </w:r>
      <w:r w:rsidRPr="00FD5002">
        <w:tab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1"/>
        <w:gridCol w:w="3020"/>
        <w:gridCol w:w="3021"/>
      </w:tblGrid>
      <w:tr w:rsidR="5997443E" w14:paraId="42FC089D" w14:textId="77777777" w:rsidTr="59974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A915E00" w14:textId="3183F59D" w:rsidR="5997443E" w:rsidRDefault="5997443E" w:rsidP="5997443E">
            <w:r>
              <w:t>55FF00</w:t>
            </w:r>
          </w:p>
        </w:tc>
        <w:tc>
          <w:tcPr>
            <w:tcW w:w="3024" w:type="dxa"/>
          </w:tcPr>
          <w:p w14:paraId="34D5B3AE" w14:textId="58497081" w:rsidR="5997443E" w:rsidRDefault="5997443E" w:rsidP="5997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31 CE 01 FE</w:t>
            </w:r>
          </w:p>
        </w:tc>
        <w:tc>
          <w:tcPr>
            <w:tcW w:w="3024" w:type="dxa"/>
          </w:tcPr>
          <w:p w14:paraId="5DCE0CDD" w14:textId="47CFF902" w:rsidR="5997443E" w:rsidRDefault="5997443E" w:rsidP="5997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 EA (C, C⁻1)</w:t>
            </w:r>
          </w:p>
        </w:tc>
      </w:tr>
    </w:tbl>
    <w:p w14:paraId="7CAB8D0C" w14:textId="42947D2D" w:rsidR="00D32982" w:rsidRPr="00FD5002" w:rsidRDefault="5997443E" w:rsidP="5997443E">
      <w:pPr>
        <w:ind w:left="2608"/>
      </w:pPr>
      <w:r>
        <w:t xml:space="preserve">       (O)(O⁻1)(D)(D⁻1)                               </w:t>
      </w:r>
    </w:p>
    <w:p w14:paraId="6FB61758" w14:textId="1113D4F4" w:rsidR="5997443E" w:rsidRDefault="5997443E" w:rsidP="5997443E">
      <w:r>
        <w:t>Svar: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2"/>
        <w:gridCol w:w="3020"/>
        <w:gridCol w:w="3020"/>
      </w:tblGrid>
      <w:tr w:rsidR="5997443E" w14:paraId="3DBBB451" w14:textId="77777777" w:rsidTr="59974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46CC746" w14:textId="7F1CB2DA" w:rsidR="5997443E" w:rsidRDefault="5997443E" w:rsidP="5997443E">
            <w:r>
              <w:t>55FF00</w:t>
            </w:r>
          </w:p>
        </w:tc>
        <w:tc>
          <w:tcPr>
            <w:tcW w:w="3024" w:type="dxa"/>
          </w:tcPr>
          <w:p w14:paraId="3935ED06" w14:textId="1FE32859" w:rsidR="5997443E" w:rsidRDefault="5997443E" w:rsidP="5997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 31</w:t>
            </w:r>
          </w:p>
        </w:tc>
        <w:tc>
          <w:tcPr>
            <w:tcW w:w="3024" w:type="dxa"/>
          </w:tcPr>
          <w:p w14:paraId="1A9B2CC0" w14:textId="2636F50E" w:rsidR="5997443E" w:rsidRDefault="5997443E" w:rsidP="5997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 31</w:t>
            </w:r>
          </w:p>
        </w:tc>
      </w:tr>
    </w:tbl>
    <w:p w14:paraId="5894C72F" w14:textId="77777777" w:rsidR="00FD5002" w:rsidRDefault="00FD5002" w:rsidP="00D32982"/>
    <w:p w14:paraId="1BE1846F" w14:textId="77777777" w:rsidR="00127431" w:rsidRDefault="00127431" w:rsidP="00D32982"/>
    <w:p w14:paraId="1DE783F9" w14:textId="77777777" w:rsidR="00127431" w:rsidRPr="00FD5002" w:rsidRDefault="00127431" w:rsidP="00D32982"/>
    <w:p w14:paraId="4D1AE574" w14:textId="5BC71405" w:rsidR="00127431" w:rsidRPr="00127431" w:rsidRDefault="00127431">
      <w:r>
        <w:br w:type="page"/>
      </w:r>
    </w:p>
    <w:p w14:paraId="7EBB971E" w14:textId="57DB2C64" w:rsidR="00D32982" w:rsidRDefault="00236CBF" w:rsidP="00063655">
      <w:pPr>
        <w:pStyle w:val="Heading2"/>
      </w:pPr>
      <w:bookmarkStart w:id="7" w:name="_Toc433290342"/>
      <w:r>
        <w:lastRenderedPageBreak/>
        <w:t>Uppgift B</w:t>
      </w:r>
      <w:bookmarkEnd w:id="7"/>
    </w:p>
    <w:p w14:paraId="7C52CEA4" w14:textId="77777777" w:rsidR="00063655" w:rsidRDefault="00063655" w:rsidP="00063655"/>
    <w:p w14:paraId="7F57E78B" w14:textId="36514E87" w:rsidR="00E6543D" w:rsidRPr="00063655" w:rsidRDefault="00E6543D" w:rsidP="00063655">
      <w:r>
        <w:t>Skiss över kopplingen för koderna nedan kan ses i figur 2 och figur 3 på nästa sida (sida 6)</w:t>
      </w:r>
      <w:r w:rsidR="006F10B8">
        <w:t>, där IR-tornet kommunicerar med MCU:ns RS232-port.</w:t>
      </w:r>
    </w:p>
    <w:p w14:paraId="50FC1627" w14:textId="74EBB67F" w:rsidR="00926D1B" w:rsidRDefault="00926D1B" w:rsidP="00926D1B">
      <w:pPr>
        <w:pStyle w:val="Heading3"/>
      </w:pPr>
      <w:bookmarkStart w:id="8" w:name="_Toc433290343"/>
      <w:r>
        <w:t>1</w:t>
      </w:r>
      <w:bookmarkEnd w:id="8"/>
      <w:r>
        <w:t xml:space="preserve"> </w:t>
      </w:r>
    </w:p>
    <w:p w14:paraId="6FDFB9E7" w14:textId="2C2DADAD" w:rsidR="00926D1B" w:rsidRDefault="00926D1B" w:rsidP="00926D1B">
      <w:r>
        <w:t>Sendfram</w:t>
      </w:r>
      <w:r w:rsidR="00063655">
        <w:t>e</w:t>
      </w:r>
      <w:r>
        <w:t>() kompletterades med koden:</w:t>
      </w:r>
    </w:p>
    <w:p w14:paraId="0CA7C468" w14:textId="77777777" w:rsidR="00926D1B" w:rsidRDefault="00926D1B" w:rsidP="00926D1B"/>
    <w:p w14:paraId="2120F509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926D1B">
        <w:rPr>
          <w:rFonts w:ascii="Courier New" w:hAnsi="Courier New" w:cs="Courier New"/>
          <w:color w:val="000000"/>
          <w:sz w:val="20"/>
          <w:lang w:eastAsia="en-GB"/>
        </w:rPr>
        <w:t xml:space="preserve">    /* Övning B:1 - Plats för att skicka header och command (operationskod) */</w:t>
      </w:r>
    </w:p>
    <w:p w14:paraId="08651CBC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926D1B">
        <w:rPr>
          <w:rFonts w:ascii="Courier New" w:hAnsi="Courier New" w:cs="Courier New"/>
          <w:color w:val="000000"/>
          <w:sz w:val="20"/>
          <w:lang w:eastAsia="en-GB"/>
        </w:rPr>
        <w:t xml:space="preserve">    /* Sänd header */</w:t>
      </w:r>
    </w:p>
    <w:p w14:paraId="2A0C1032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926D1B">
        <w:rPr>
          <w:rFonts w:ascii="Courier New" w:hAnsi="Courier New" w:cs="Courier New"/>
          <w:color w:val="000000"/>
          <w:sz w:val="20"/>
          <w:lang w:eastAsia="en-GB"/>
        </w:rPr>
        <w:t xml:space="preserve">    USART_SendByte</w:t>
      </w:r>
      <w:r w:rsidRPr="00926D1B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926D1B">
        <w:rPr>
          <w:rFonts w:ascii="Courier New" w:hAnsi="Courier New" w:cs="Courier New"/>
          <w:color w:val="FF8000"/>
          <w:sz w:val="20"/>
          <w:lang w:eastAsia="en-GB"/>
        </w:rPr>
        <w:t>0x55</w:t>
      </w:r>
      <w:r w:rsidRPr="00926D1B">
        <w:rPr>
          <w:rFonts w:ascii="Courier New" w:hAnsi="Courier New" w:cs="Courier New"/>
          <w:b/>
          <w:bCs/>
          <w:color w:val="000080"/>
          <w:sz w:val="20"/>
          <w:lang w:eastAsia="en-GB"/>
        </w:rPr>
        <w:t>);</w:t>
      </w:r>
    </w:p>
    <w:p w14:paraId="2BD614F9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926D1B">
        <w:rPr>
          <w:rFonts w:ascii="Courier New" w:hAnsi="Courier New" w:cs="Courier New"/>
          <w:color w:val="000000"/>
          <w:sz w:val="20"/>
          <w:lang w:eastAsia="en-GB"/>
        </w:rPr>
        <w:t xml:space="preserve">    USART_SendByte</w:t>
      </w:r>
      <w:r w:rsidRPr="00926D1B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926D1B">
        <w:rPr>
          <w:rFonts w:ascii="Courier New" w:hAnsi="Courier New" w:cs="Courier New"/>
          <w:color w:val="FF8000"/>
          <w:sz w:val="20"/>
          <w:lang w:eastAsia="en-GB"/>
        </w:rPr>
        <w:t>0xFF</w:t>
      </w:r>
      <w:r w:rsidRPr="00926D1B">
        <w:rPr>
          <w:rFonts w:ascii="Courier New" w:hAnsi="Courier New" w:cs="Courier New"/>
          <w:b/>
          <w:bCs/>
          <w:color w:val="000080"/>
          <w:sz w:val="20"/>
          <w:lang w:eastAsia="en-GB"/>
        </w:rPr>
        <w:t>);</w:t>
      </w:r>
    </w:p>
    <w:p w14:paraId="4EEF60E2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926D1B">
        <w:rPr>
          <w:rFonts w:ascii="Courier New" w:hAnsi="Courier New" w:cs="Courier New"/>
          <w:color w:val="000000"/>
          <w:sz w:val="20"/>
          <w:lang w:eastAsia="en-GB"/>
        </w:rPr>
        <w:t xml:space="preserve">    USART_SendByte</w:t>
      </w:r>
      <w:r w:rsidRPr="00926D1B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926D1B">
        <w:rPr>
          <w:rFonts w:ascii="Courier New" w:hAnsi="Courier New" w:cs="Courier New"/>
          <w:color w:val="FF8000"/>
          <w:sz w:val="20"/>
          <w:lang w:eastAsia="en-GB"/>
        </w:rPr>
        <w:t>0x00</w:t>
      </w:r>
      <w:r w:rsidRPr="00926D1B">
        <w:rPr>
          <w:rFonts w:ascii="Courier New" w:hAnsi="Courier New" w:cs="Courier New"/>
          <w:b/>
          <w:bCs/>
          <w:color w:val="000080"/>
          <w:sz w:val="20"/>
          <w:lang w:eastAsia="en-GB"/>
        </w:rPr>
        <w:t>);</w:t>
      </w:r>
    </w:p>
    <w:p w14:paraId="5064A26E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</w:p>
    <w:p w14:paraId="3FB8381E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926D1B">
        <w:rPr>
          <w:rFonts w:ascii="Courier New" w:hAnsi="Courier New" w:cs="Courier New"/>
          <w:color w:val="000000"/>
          <w:sz w:val="20"/>
          <w:lang w:eastAsia="en-GB"/>
        </w:rPr>
        <w:t xml:space="preserve">    </w:t>
      </w:r>
      <w:r w:rsidRPr="00926D1B">
        <w:rPr>
          <w:rFonts w:ascii="Courier New" w:hAnsi="Courier New" w:cs="Courier New"/>
          <w:color w:val="008000"/>
          <w:sz w:val="20"/>
          <w:lang w:eastAsia="en-GB"/>
        </w:rPr>
        <w:t>/* Sänd command och dess 1-komplement */</w:t>
      </w:r>
    </w:p>
    <w:p w14:paraId="194DAECB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926D1B">
        <w:rPr>
          <w:rFonts w:ascii="Courier New" w:hAnsi="Courier New" w:cs="Courier New"/>
          <w:color w:val="000000"/>
          <w:sz w:val="20"/>
          <w:lang w:eastAsia="en-GB"/>
        </w:rPr>
        <w:t xml:space="preserve">    </w:t>
      </w:r>
      <w:proofErr w:type="spellStart"/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>USART_</w:t>
      </w:r>
      <w:proofErr w:type="gramStart"/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>SendByte</w:t>
      </w:r>
      <w:proofErr w:type="spellEnd"/>
      <w:r w:rsidRPr="00926D1B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>command</w:t>
      </w:r>
      <w:r w:rsidRPr="00926D1B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543757B2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 xml:space="preserve">    </w:t>
      </w:r>
      <w:proofErr w:type="spellStart"/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>USART_</w:t>
      </w:r>
      <w:proofErr w:type="gramStart"/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>SendByte</w:t>
      </w:r>
      <w:proofErr w:type="spellEnd"/>
      <w:r w:rsidRPr="00926D1B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926D1B">
        <w:rPr>
          <w:rFonts w:ascii="Courier New" w:hAnsi="Courier New" w:cs="Courier New"/>
          <w:color w:val="FF8000"/>
          <w:sz w:val="20"/>
          <w:lang w:val="en-GB" w:eastAsia="en-GB"/>
        </w:rPr>
        <w:t>0xFF</w:t>
      </w:r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926D1B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-</w:t>
      </w:r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 xml:space="preserve"> command</w:t>
      </w:r>
      <w:r w:rsidRPr="00926D1B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6A2C191C" w14:textId="77777777" w:rsidR="00926D1B" w:rsidRPr="00926D1B" w:rsidRDefault="00926D1B" w:rsidP="00926D1B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</w:p>
    <w:p w14:paraId="321856B0" w14:textId="6AC26FE8" w:rsidR="00926D1B" w:rsidRDefault="00926D1B" w:rsidP="00926D1B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</w:pPr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 xml:space="preserve">    </w:t>
      </w:r>
      <w:proofErr w:type="gramStart"/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>checksum</w:t>
      </w:r>
      <w:proofErr w:type="gramEnd"/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926D1B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=</w:t>
      </w:r>
      <w:r w:rsidRPr="00926D1B">
        <w:rPr>
          <w:rFonts w:ascii="Courier New" w:hAnsi="Courier New" w:cs="Courier New"/>
          <w:color w:val="000000"/>
          <w:sz w:val="20"/>
          <w:lang w:val="en-GB" w:eastAsia="en-GB"/>
        </w:rPr>
        <w:t xml:space="preserve"> command</w:t>
      </w:r>
      <w:r w:rsidRPr="00926D1B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;</w:t>
      </w:r>
    </w:p>
    <w:p w14:paraId="2C41ED86" w14:textId="77777777" w:rsidR="00A406A3" w:rsidRDefault="00A406A3" w:rsidP="00926D1B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</w:pPr>
    </w:p>
    <w:p w14:paraId="7C7B2EAB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 xml:space="preserve">    </w:t>
      </w:r>
      <w:proofErr w:type="spellStart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USART_</w:t>
      </w:r>
      <w:proofErr w:type="gramStart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SendByte</w:t>
      </w:r>
      <w:proofErr w:type="spellEnd"/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checksum</w:t>
      </w:r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1CBA5188" w14:textId="77777777" w:rsidR="00A406A3" w:rsidRPr="00A406A3" w:rsidRDefault="00A406A3" w:rsidP="00A406A3">
      <w:pPr>
        <w:shd w:val="clear" w:color="auto" w:fill="FFFFFF"/>
        <w:rPr>
          <w:szCs w:val="24"/>
          <w:lang w:val="en-GB" w:eastAsia="en-GB"/>
        </w:rPr>
      </w:pPr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 xml:space="preserve">    </w:t>
      </w:r>
      <w:proofErr w:type="spellStart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USART_</w:t>
      </w:r>
      <w:proofErr w:type="gramStart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SendByte</w:t>
      </w:r>
      <w:proofErr w:type="spellEnd"/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A406A3">
        <w:rPr>
          <w:rFonts w:ascii="Courier New" w:hAnsi="Courier New" w:cs="Courier New"/>
          <w:color w:val="FF8000"/>
          <w:sz w:val="20"/>
          <w:lang w:val="en-GB" w:eastAsia="en-GB"/>
        </w:rPr>
        <w:t>0xFF</w:t>
      </w:r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-</w:t>
      </w:r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 xml:space="preserve"> checksum</w:t>
      </w:r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7841FF80" w14:textId="77777777" w:rsidR="00A406A3" w:rsidRPr="00926D1B" w:rsidRDefault="00A406A3" w:rsidP="00926D1B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</w:pPr>
    </w:p>
    <w:p w14:paraId="02C9393B" w14:textId="77777777" w:rsidR="00926D1B" w:rsidRDefault="00926D1B" w:rsidP="00926D1B">
      <w:pPr>
        <w:rPr>
          <w:lang w:val="en-GB"/>
        </w:rPr>
      </w:pPr>
    </w:p>
    <w:p w14:paraId="4D8378DD" w14:textId="1483157A" w:rsidR="00A406A3" w:rsidRDefault="00A406A3" w:rsidP="00926D1B">
      <w:r w:rsidRPr="00A406A3">
        <w:t>USART_SendByte() användes för att skicka header</w:t>
      </w:r>
      <w:r>
        <w:t>-koderna därefter skickades checksumman och dess 1-komplement.</w:t>
      </w:r>
    </w:p>
    <w:p w14:paraId="5146644F" w14:textId="77777777" w:rsidR="00A406A3" w:rsidRDefault="00A406A3" w:rsidP="00926D1B"/>
    <w:p w14:paraId="03DB9695" w14:textId="1A2C7A85" w:rsidR="00A406A3" w:rsidRDefault="00A406A3" w:rsidP="00A406A3">
      <w:pPr>
        <w:pStyle w:val="Heading3"/>
      </w:pPr>
      <w:bookmarkStart w:id="9" w:name="_Toc433290344"/>
      <w:r>
        <w:t>2</w:t>
      </w:r>
      <w:bookmarkEnd w:id="9"/>
    </w:p>
    <w:p w14:paraId="19ECCB5A" w14:textId="64D2B491" w:rsidR="00A406A3" w:rsidRDefault="00A406A3" w:rsidP="00A406A3">
      <w:r>
        <w:t>GetBatteryPower() kompletterades med följande kod:</w:t>
      </w:r>
    </w:p>
    <w:p w14:paraId="026607BB" w14:textId="77777777" w:rsidR="00A406A3" w:rsidRDefault="00A406A3" w:rsidP="00A406A3"/>
    <w:p w14:paraId="0D19CD1E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/* Övning B:2 - Plats för att skicka header, command (operationskod) och checksum */</w:t>
      </w:r>
    </w:p>
    <w:p w14:paraId="31DEC2C1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/*Sänd header */</w:t>
      </w:r>
    </w:p>
    <w:p w14:paraId="49E22B32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</w:p>
    <w:p w14:paraId="04A00924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USART_SendByte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A406A3">
        <w:rPr>
          <w:rFonts w:ascii="Courier New" w:hAnsi="Courier New" w:cs="Courier New"/>
          <w:color w:val="FF8000"/>
          <w:sz w:val="20"/>
          <w:lang w:eastAsia="en-GB"/>
        </w:rPr>
        <w:t>0x55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);</w:t>
      </w:r>
    </w:p>
    <w:p w14:paraId="0A8B53BE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USART_SendByte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A406A3">
        <w:rPr>
          <w:rFonts w:ascii="Courier New" w:hAnsi="Courier New" w:cs="Courier New"/>
          <w:color w:val="FF8000"/>
          <w:sz w:val="20"/>
          <w:lang w:eastAsia="en-GB"/>
        </w:rPr>
        <w:t>0xFF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);</w:t>
      </w:r>
    </w:p>
    <w:p w14:paraId="1E185334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USART_SendByte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A406A3">
        <w:rPr>
          <w:rFonts w:ascii="Courier New" w:hAnsi="Courier New" w:cs="Courier New"/>
          <w:color w:val="FF8000"/>
          <w:sz w:val="20"/>
          <w:lang w:eastAsia="en-GB"/>
        </w:rPr>
        <w:t>0x00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);</w:t>
      </w:r>
    </w:p>
    <w:p w14:paraId="263CA7B1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</w:p>
    <w:p w14:paraId="7FF9F4CF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</w:t>
      </w:r>
      <w:r w:rsidRPr="00A406A3">
        <w:rPr>
          <w:rFonts w:ascii="Courier New" w:hAnsi="Courier New" w:cs="Courier New"/>
          <w:color w:val="008000"/>
          <w:sz w:val="20"/>
          <w:lang w:eastAsia="en-GB"/>
        </w:rPr>
        <w:t>/* Sänd command och dess 1-komplement */</w:t>
      </w:r>
    </w:p>
    <w:p w14:paraId="33319C4A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</w:p>
    <w:p w14:paraId="11459CBA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USART_SendByte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A406A3">
        <w:rPr>
          <w:rFonts w:ascii="Courier New" w:hAnsi="Courier New" w:cs="Courier New"/>
          <w:color w:val="000000"/>
          <w:sz w:val="20"/>
          <w:lang w:eastAsia="en-GB"/>
        </w:rPr>
        <w:t>command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);</w:t>
      </w:r>
    </w:p>
    <w:p w14:paraId="369A36E1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USART_SendByte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A406A3">
        <w:rPr>
          <w:rFonts w:ascii="Courier New" w:hAnsi="Courier New" w:cs="Courier New"/>
          <w:color w:val="FF8000"/>
          <w:sz w:val="20"/>
          <w:lang w:eastAsia="en-GB"/>
        </w:rPr>
        <w:t>0xFF</w:t>
      </w: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-</w:t>
      </w: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command</w:t>
      </w:r>
      <w:r w:rsidRPr="00A406A3">
        <w:rPr>
          <w:rFonts w:ascii="Courier New" w:hAnsi="Courier New" w:cs="Courier New"/>
          <w:b/>
          <w:bCs/>
          <w:color w:val="000080"/>
          <w:sz w:val="20"/>
          <w:lang w:eastAsia="en-GB"/>
        </w:rPr>
        <w:t>);</w:t>
      </w:r>
    </w:p>
    <w:p w14:paraId="55382F20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</w:p>
    <w:p w14:paraId="6774D336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</w:t>
      </w:r>
      <w:r w:rsidRPr="00A406A3">
        <w:rPr>
          <w:rFonts w:ascii="Courier New" w:hAnsi="Courier New" w:cs="Courier New"/>
          <w:color w:val="008000"/>
          <w:sz w:val="20"/>
          <w:lang w:eastAsia="en-GB"/>
        </w:rPr>
        <w:t>/* Sänd checksum och dess 1-komplement */</w:t>
      </w:r>
    </w:p>
    <w:p w14:paraId="07D7B0BD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</w:p>
    <w:p w14:paraId="78A3E845" w14:textId="77777777" w:rsidR="00A406A3" w:rsidRPr="00A406A3" w:rsidRDefault="00A406A3" w:rsidP="00A406A3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A406A3">
        <w:rPr>
          <w:rFonts w:ascii="Courier New" w:hAnsi="Courier New" w:cs="Courier New"/>
          <w:color w:val="000000"/>
          <w:sz w:val="20"/>
          <w:lang w:eastAsia="en-GB"/>
        </w:rPr>
        <w:t xml:space="preserve">    </w:t>
      </w:r>
      <w:proofErr w:type="spellStart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USART_</w:t>
      </w:r>
      <w:proofErr w:type="gramStart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SendByte</w:t>
      </w:r>
      <w:proofErr w:type="spellEnd"/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command</w:t>
      </w:r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4312A650" w14:textId="77777777" w:rsidR="00A406A3" w:rsidRPr="00A406A3" w:rsidRDefault="00A406A3" w:rsidP="00A406A3">
      <w:pPr>
        <w:shd w:val="clear" w:color="auto" w:fill="FFFFFF"/>
        <w:rPr>
          <w:szCs w:val="24"/>
          <w:lang w:val="en-GB" w:eastAsia="en-GB"/>
        </w:rPr>
      </w:pPr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 xml:space="preserve">    </w:t>
      </w:r>
      <w:proofErr w:type="spellStart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USART_</w:t>
      </w:r>
      <w:proofErr w:type="gramStart"/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>SendByte</w:t>
      </w:r>
      <w:proofErr w:type="spellEnd"/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A406A3">
        <w:rPr>
          <w:rFonts w:ascii="Courier New" w:hAnsi="Courier New" w:cs="Courier New"/>
          <w:color w:val="FF8000"/>
          <w:sz w:val="20"/>
          <w:lang w:val="en-GB" w:eastAsia="en-GB"/>
        </w:rPr>
        <w:t>0xFF</w:t>
      </w:r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-</w:t>
      </w:r>
      <w:r w:rsidRPr="00A406A3">
        <w:rPr>
          <w:rFonts w:ascii="Courier New" w:hAnsi="Courier New" w:cs="Courier New"/>
          <w:color w:val="000000"/>
          <w:sz w:val="20"/>
          <w:lang w:val="en-GB" w:eastAsia="en-GB"/>
        </w:rPr>
        <w:t xml:space="preserve"> command</w:t>
      </w:r>
      <w:r w:rsidRPr="00A406A3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1F433760" w14:textId="77777777" w:rsidR="00A406A3" w:rsidRDefault="00A406A3" w:rsidP="00A406A3"/>
    <w:p w14:paraId="3D831FA8" w14:textId="58231CE6" w:rsidR="00A406A3" w:rsidRDefault="00A406A3" w:rsidP="00A406A3">
      <w:r>
        <w:t>I stort sett samma som i uppgift 1. Det enda som krävdes var att skicka header och checksumman.</w:t>
      </w:r>
    </w:p>
    <w:p w14:paraId="56187DEB" w14:textId="77777777" w:rsidR="00A406A3" w:rsidRDefault="00A406A3" w:rsidP="00A406A3"/>
    <w:p w14:paraId="53BFA410" w14:textId="77777777" w:rsidR="00A406A3" w:rsidRDefault="00A406A3">
      <w:pPr>
        <w:rPr>
          <w:b/>
          <w:bCs/>
          <w:szCs w:val="26"/>
        </w:rPr>
      </w:pPr>
      <w:r>
        <w:br w:type="page"/>
      </w:r>
    </w:p>
    <w:p w14:paraId="04A37C76" w14:textId="0C2DCA89" w:rsidR="00A406A3" w:rsidRDefault="00A406A3" w:rsidP="00A406A3">
      <w:pPr>
        <w:pStyle w:val="Heading3"/>
      </w:pPr>
      <w:bookmarkStart w:id="10" w:name="_Toc433290345"/>
      <w:r>
        <w:lastRenderedPageBreak/>
        <w:t>3</w:t>
      </w:r>
      <w:bookmarkEnd w:id="10"/>
    </w:p>
    <w:p w14:paraId="65925C27" w14:textId="38CEA45E" w:rsidR="00A406A3" w:rsidRDefault="00A406A3" w:rsidP="00A406A3">
      <w:r>
        <w:t>Efter att kod hade lagts till för att införa ett nytt ljud så kunde man se resultatet på LCD-skärmen.</w:t>
      </w:r>
      <w:r w:rsidR="00D6341F">
        <w:t xml:space="preserve"> Vid testkörning hördes ett nytt ljud</w:t>
      </w:r>
      <w:r w:rsidR="00A92BD3">
        <w:t xml:space="preserve"> jämfört med de förinstallerade alternativen.</w:t>
      </w:r>
      <w:r>
        <w:t xml:space="preserve"> Koden finns i </w:t>
      </w:r>
      <w:r w:rsidR="00EE2224">
        <w:fldChar w:fldCharType="begin"/>
      </w:r>
      <w:r w:rsidR="00EE2224">
        <w:instrText xml:space="preserve"> HYPERLINK \l "_1." </w:instrText>
      </w:r>
      <w:r w:rsidR="00EE2224">
        <w:fldChar w:fldCharType="separate"/>
      </w:r>
      <w:r w:rsidRPr="00A406A3">
        <w:rPr>
          <w:rStyle w:val="Hyperlink"/>
        </w:rPr>
        <w:t>Bilaga 1.</w:t>
      </w:r>
      <w:r w:rsidR="00EE2224">
        <w:rPr>
          <w:rStyle w:val="Hyperlink"/>
        </w:rPr>
        <w:fldChar w:fldCharType="end"/>
      </w:r>
    </w:p>
    <w:p w14:paraId="7A05DFC9" w14:textId="77777777" w:rsidR="00A406A3" w:rsidRDefault="00A406A3" w:rsidP="00A406A3"/>
    <w:p w14:paraId="13638B25" w14:textId="77777777" w:rsidR="00867F17" w:rsidRDefault="00A406A3" w:rsidP="00867F17">
      <w:pPr>
        <w:keepNext/>
        <w:jc w:val="center"/>
      </w:pPr>
      <w:r w:rsidRPr="00A406A3">
        <w:rPr>
          <w:noProof/>
          <w:lang w:val="en-GB" w:eastAsia="en-GB"/>
        </w:rPr>
        <w:drawing>
          <wp:inline distT="0" distB="0" distL="0" distR="0" wp14:anchorId="396694D1" wp14:editId="10F588C8">
            <wp:extent cx="5760720" cy="3237789"/>
            <wp:effectExtent l="0" t="0" r="0" b="1270"/>
            <wp:docPr id="2" name="Picture 2" descr="C:\Users\Ozziee\Dropbox\University\Data\Datakommunikation och nätverk\Labs\Lab 1\20150910_162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zziee\Dropbox\University\Data\Datakommunikation och nätverk\Labs\Lab 1\20150910_16204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D941" w14:textId="77777777" w:rsidR="00E6543D" w:rsidRDefault="00867F17" w:rsidP="00E6543D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AC123D">
          <w:rPr>
            <w:noProof/>
          </w:rPr>
          <w:t>2</w:t>
        </w:r>
      </w:fldSimple>
      <w:r>
        <w:t xml:space="preserve"> – Bild på te</w:t>
      </w:r>
      <w:r w:rsidR="00E6543D">
        <w:t xml:space="preserve">stkörning av ny Sound-alternativ. </w:t>
      </w:r>
    </w:p>
    <w:p w14:paraId="4E672A63" w14:textId="53147AE6" w:rsidR="00A406A3" w:rsidRPr="00A406A3" w:rsidRDefault="00E6543D" w:rsidP="00E6543D">
      <w:pPr>
        <w:pStyle w:val="Caption"/>
        <w:spacing w:after="0"/>
        <w:jc w:val="center"/>
      </w:pPr>
      <w:r>
        <w:t>IR-</w:t>
      </w:r>
      <w:r w:rsidR="00E83275">
        <w:t>torn</w:t>
      </w:r>
      <w:r>
        <w:t xml:space="preserve"> (syns inte på denna bild) kommunicerar med MCU:ns RS232-port (längst ned till vänstar och upp)</w:t>
      </w:r>
    </w:p>
    <w:p w14:paraId="23AF2DD5" w14:textId="77777777" w:rsidR="009F27A8" w:rsidRDefault="009F27A8" w:rsidP="009F27A8">
      <w:pPr>
        <w:pStyle w:val="Heading3"/>
      </w:pPr>
      <w:bookmarkStart w:id="11" w:name="_Toc433290346"/>
      <w:r>
        <w:t>4</w:t>
      </w:r>
      <w:bookmarkEnd w:id="11"/>
    </w:p>
    <w:p w14:paraId="6FD48866" w14:textId="2B55A30F" w:rsidR="009A2324" w:rsidRDefault="009A2324" w:rsidP="009A2324">
      <w:r>
        <w:t xml:space="preserve">Ännu ett alternativ lades till i menyn, denna gång en ny motor med snabbare takt än den förinstallerade. Koden finns i </w:t>
      </w:r>
      <w:r w:rsidR="00EE2224">
        <w:fldChar w:fldCharType="begin"/>
      </w:r>
      <w:r w:rsidR="00EE2224">
        <w:instrText xml:space="preserve"> HYPERLINK \l "_2." </w:instrText>
      </w:r>
      <w:r w:rsidR="00EE2224">
        <w:fldChar w:fldCharType="separate"/>
      </w:r>
      <w:r w:rsidRPr="009A2324">
        <w:rPr>
          <w:rStyle w:val="Hyperlink"/>
        </w:rPr>
        <w:t>bilaga 2</w:t>
      </w:r>
      <w:r w:rsidR="00EE2224">
        <w:rPr>
          <w:rStyle w:val="Hyperlink"/>
        </w:rPr>
        <w:fldChar w:fldCharType="end"/>
      </w:r>
      <w:r>
        <w:t>. Dessvärre finns bara en bild på det andra alternativet för motorn. ”Motor B off”</w:t>
      </w:r>
    </w:p>
    <w:p w14:paraId="094C1915" w14:textId="77777777" w:rsidR="00867F17" w:rsidRDefault="009A2324" w:rsidP="00867F17">
      <w:pPr>
        <w:keepNext/>
        <w:jc w:val="center"/>
      </w:pPr>
      <w:r w:rsidRPr="009A2324">
        <w:rPr>
          <w:noProof/>
          <w:lang w:val="en-GB" w:eastAsia="en-GB"/>
        </w:rPr>
        <w:drawing>
          <wp:inline distT="0" distB="0" distL="0" distR="0" wp14:anchorId="0BD46A12" wp14:editId="2C85411D">
            <wp:extent cx="5760720" cy="3237789"/>
            <wp:effectExtent l="0" t="0" r="0" b="1270"/>
            <wp:docPr id="3" name="Picture 3" descr="C:\Users\Ozziee\Dropbox\University\Data\Datakommunikation och nätverk\Labs\Lab 1\20150910_162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zziee\Dropbox\University\Data\Datakommunikation och nätverk\Labs\Lab 1\20150910_16204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E333" w14:textId="6D9E4E11" w:rsidR="00127431" w:rsidRDefault="00867F17" w:rsidP="00E6543D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AC123D">
          <w:rPr>
            <w:noProof/>
          </w:rPr>
          <w:t>3</w:t>
        </w:r>
      </w:fldSimple>
      <w:r>
        <w:t xml:space="preserve"> – Bild på testkörning av ny motor B </w:t>
      </w:r>
      <w:r w:rsidR="00944CB3">
        <w:t>–</w:t>
      </w:r>
      <w:r>
        <w:t xml:space="preserve"> alternati</w:t>
      </w:r>
      <w:bookmarkStart w:id="12" w:name="_Bilaga/Bilagor"/>
      <w:bookmarkEnd w:id="12"/>
      <w:r w:rsidR="00E6543D">
        <w:t>v.</w:t>
      </w:r>
    </w:p>
    <w:p w14:paraId="6667B711" w14:textId="302C0C3A" w:rsidR="00E6543D" w:rsidRPr="00A406A3" w:rsidRDefault="00E6543D" w:rsidP="00E6543D">
      <w:pPr>
        <w:pStyle w:val="Caption"/>
        <w:spacing w:after="0"/>
        <w:jc w:val="center"/>
      </w:pPr>
      <w:r>
        <w:t>IR-</w:t>
      </w:r>
      <w:r w:rsidR="00E83275">
        <w:t>torn</w:t>
      </w:r>
      <w:r>
        <w:t xml:space="preserve"> (syns inte på denna bild) kommunicerar med MCU:ns RS232-port (längst ned till vänstar och upp)</w:t>
      </w:r>
    </w:p>
    <w:p w14:paraId="4166C390" w14:textId="77777777" w:rsidR="00127431" w:rsidRPr="00127431" w:rsidRDefault="00127431" w:rsidP="00127431">
      <w:pPr>
        <w:sectPr w:rsidR="00127431" w:rsidRPr="00127431" w:rsidSect="00944CB3">
          <w:headerReference w:type="default" r:id="rId18"/>
          <w:pgSz w:w="11906" w:h="16838"/>
          <w:pgMar w:top="1417" w:right="1417" w:bottom="1417" w:left="1417" w:header="720" w:footer="720" w:gutter="0"/>
          <w:pgNumType w:start="1"/>
          <w:cols w:space="709"/>
          <w:titlePg/>
          <w:docGrid w:linePitch="326"/>
        </w:sectPr>
      </w:pPr>
    </w:p>
    <w:p w14:paraId="44ED7412" w14:textId="7CA21BC3" w:rsidR="0021276F" w:rsidRDefault="00380D30" w:rsidP="00944CB3">
      <w:pPr>
        <w:pStyle w:val="Heading1"/>
      </w:pPr>
      <w:bookmarkStart w:id="13" w:name="_Toc433290347"/>
      <w:r w:rsidRPr="00380D30">
        <w:lastRenderedPageBreak/>
        <w:t>Bilaga/Bilagor</w:t>
      </w:r>
      <w:bookmarkEnd w:id="13"/>
    </w:p>
    <w:p w14:paraId="0E59D838" w14:textId="7DEC3F14" w:rsidR="00146D79" w:rsidRDefault="006D7ED1" w:rsidP="00146D79">
      <w:pPr>
        <w:pStyle w:val="Heading2"/>
      </w:pPr>
      <w:bookmarkStart w:id="14" w:name="_1."/>
      <w:bookmarkStart w:id="15" w:name="_Toc433290348"/>
      <w:bookmarkEnd w:id="14"/>
      <w:r>
        <w:t>1</w:t>
      </w:r>
      <w:r w:rsidR="00146D79">
        <w:t>.</w:t>
      </w:r>
      <w:bookmarkEnd w:id="15"/>
    </w:p>
    <w:p w14:paraId="403AB338" w14:textId="77777777" w:rsidR="00146D79" w:rsidRPr="00146D79" w:rsidRDefault="00146D79" w:rsidP="00146D79"/>
    <w:p w14:paraId="0F7D6328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Nytt ljud </w:t>
      </w:r>
      <w:r w:rsidRPr="00146D79">
        <w:rPr>
          <w:rFonts w:ascii="Courier New" w:hAnsi="Courier New" w:cs="Courier New"/>
          <w:b/>
          <w:bCs/>
          <w:color w:val="000080"/>
          <w:sz w:val="20"/>
          <w:lang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playSound </w:t>
      </w:r>
      <w:r w:rsidRPr="00146D79">
        <w:rPr>
          <w:rFonts w:ascii="Courier New" w:hAnsi="Courier New" w:cs="Courier New"/>
          <w:color w:val="FF8000"/>
          <w:sz w:val="20"/>
          <w:lang w:eastAsia="en-GB"/>
        </w:rPr>
        <w:t>3</w:t>
      </w:r>
      <w:r w:rsidRPr="00146D79">
        <w:rPr>
          <w:rFonts w:ascii="Courier New" w:hAnsi="Courier New" w:cs="Courier New"/>
          <w:b/>
          <w:bCs/>
          <w:color w:val="000080"/>
          <w:sz w:val="20"/>
          <w:lang w:eastAsia="en-GB"/>
        </w:rPr>
        <w:t>)</w:t>
      </w: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lades till med identisk kod som Play Sound </w:t>
      </w:r>
      <w:r w:rsidRPr="00146D79">
        <w:rPr>
          <w:rFonts w:ascii="Courier New" w:hAnsi="Courier New" w:cs="Courier New"/>
          <w:color w:val="FF8000"/>
          <w:sz w:val="20"/>
          <w:lang w:eastAsia="en-GB"/>
        </w:rPr>
        <w:t>2</w:t>
      </w: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har</w:t>
      </w:r>
      <w:r w:rsidRPr="00146D79">
        <w:rPr>
          <w:rFonts w:ascii="Courier New" w:hAnsi="Courier New" w:cs="Courier New"/>
          <w:b/>
          <w:bCs/>
          <w:color w:val="000080"/>
          <w:sz w:val="20"/>
          <w:lang w:eastAsia="en-GB"/>
        </w:rPr>
        <w:t>,</w:t>
      </w: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enda skillnad är utbytt nummer från </w:t>
      </w:r>
      <w:r w:rsidRPr="00146D79">
        <w:rPr>
          <w:rFonts w:ascii="Courier New" w:hAnsi="Courier New" w:cs="Courier New"/>
          <w:color w:val="FF8000"/>
          <w:sz w:val="20"/>
          <w:lang w:eastAsia="en-GB"/>
        </w:rPr>
        <w:t>2</w:t>
      </w: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till </w:t>
      </w:r>
      <w:r w:rsidRPr="00146D79">
        <w:rPr>
          <w:rFonts w:ascii="Courier New" w:hAnsi="Courier New" w:cs="Courier New"/>
          <w:color w:val="FF8000"/>
          <w:sz w:val="20"/>
          <w:lang w:eastAsia="en-GB"/>
        </w:rPr>
        <w:t>5</w:t>
      </w: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</w:t>
      </w:r>
      <w:r w:rsidRPr="00146D79">
        <w:rPr>
          <w:rFonts w:ascii="Courier New" w:hAnsi="Courier New" w:cs="Courier New"/>
          <w:b/>
          <w:bCs/>
          <w:color w:val="000080"/>
          <w:sz w:val="20"/>
          <w:lang w:eastAsia="en-GB"/>
        </w:rPr>
        <w:t>:</w:t>
      </w:r>
    </w:p>
    <w:p w14:paraId="5851B3CC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146D79">
        <w:rPr>
          <w:rFonts w:ascii="Courier New" w:hAnsi="Courier New" w:cs="Courier New"/>
          <w:color w:val="008000"/>
          <w:sz w:val="20"/>
          <w:lang w:eastAsia="en-GB"/>
        </w:rPr>
        <w:t>/* Övning B:3 - Plats för att lägga till ljud */</w:t>
      </w:r>
    </w:p>
    <w:p w14:paraId="516B70C6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case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6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:</w:t>
      </w:r>
    </w:p>
    <w:p w14:paraId="21D249B4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Clean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LINE2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1B6235D7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StrOut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"Play Sound 5"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21B83C78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while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spellStart"/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bit_is_set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PIND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7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))</w:t>
      </w:r>
    </w:p>
    <w:p w14:paraId="33F48662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{</w:t>
      </w:r>
    </w:p>
    <w:p w14:paraId="46D43FAF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if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spellStart"/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bit_is_clear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PIND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6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))</w:t>
      </w:r>
    </w:p>
    <w:p w14:paraId="579BED7F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{</w:t>
      </w:r>
    </w:p>
    <w:p w14:paraId="13F30193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8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b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=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8000FF"/>
          <w:sz w:val="20"/>
          <w:lang w:val="en-GB" w:eastAsia="en-GB"/>
        </w:rPr>
        <w:t>unsigned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8000FF"/>
          <w:sz w:val="20"/>
          <w:lang w:val="en-GB" w:eastAsia="en-GB"/>
        </w:rPr>
        <w:t>char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*)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"\x05"</w:t>
      </w:r>
      <w:proofErr w:type="gramStart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;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</w:t>
      </w:r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</w:t>
      </w:r>
      <w:proofErr w:type="gramEnd"/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 xml:space="preserve">/ </w:t>
      </w:r>
      <w:proofErr w:type="spellStart"/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Ljudtyp</w:t>
      </w:r>
      <w:proofErr w:type="spellEnd"/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 xml:space="preserve"> </w:t>
      </w:r>
      <w:proofErr w:type="spellStart"/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nr</w:t>
      </w:r>
      <w:proofErr w:type="spellEnd"/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 xml:space="preserve"> 5</w:t>
      </w:r>
    </w:p>
    <w:p w14:paraId="6C900F1C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8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SendFrame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0x51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b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</w:t>
      </w:r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// PLAY SOUND</w:t>
      </w:r>
    </w:p>
    <w:p w14:paraId="6DA0938A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}</w:t>
      </w:r>
    </w:p>
    <w:p w14:paraId="44490467" w14:textId="77777777" w:rsidR="00146D79" w:rsidRPr="009B2A2A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r w:rsidRPr="009B2A2A">
        <w:rPr>
          <w:rFonts w:ascii="Courier New" w:hAnsi="Courier New" w:cs="Courier New"/>
          <w:b/>
          <w:bCs/>
          <w:color w:val="000080"/>
          <w:sz w:val="20"/>
          <w:lang w:eastAsia="en-GB"/>
        </w:rPr>
        <w:t>}</w:t>
      </w:r>
      <w:r w:rsidRPr="009B2A2A">
        <w:rPr>
          <w:rFonts w:ascii="Courier New" w:hAnsi="Courier New" w:cs="Courier New"/>
          <w:color w:val="000000"/>
          <w:sz w:val="20"/>
          <w:lang w:eastAsia="en-GB"/>
        </w:rPr>
        <w:t xml:space="preserve"> </w:t>
      </w:r>
      <w:r w:rsidRPr="009B2A2A">
        <w:rPr>
          <w:rFonts w:ascii="Courier New" w:hAnsi="Courier New" w:cs="Courier New"/>
          <w:b/>
          <w:bCs/>
          <w:color w:val="0000FF"/>
          <w:sz w:val="20"/>
          <w:lang w:eastAsia="en-GB"/>
        </w:rPr>
        <w:t>break</w:t>
      </w:r>
      <w:r w:rsidRPr="009B2A2A">
        <w:rPr>
          <w:rFonts w:ascii="Courier New" w:hAnsi="Courier New" w:cs="Courier New"/>
          <w:b/>
          <w:bCs/>
          <w:color w:val="000080"/>
          <w:sz w:val="20"/>
          <w:lang w:eastAsia="en-GB"/>
        </w:rPr>
        <w:t>;</w:t>
      </w:r>
    </w:p>
    <w:p w14:paraId="2AFD5AAF" w14:textId="77777777" w:rsidR="00146D79" w:rsidRPr="00146D79" w:rsidRDefault="00146D79" w:rsidP="00146D79"/>
    <w:p w14:paraId="3789A40A" w14:textId="77777777" w:rsidR="00146D79" w:rsidRDefault="00146D79">
      <w:pPr>
        <w:rPr>
          <w:rFonts w:ascii="Arial" w:hAnsi="Arial"/>
          <w:b/>
          <w:bCs/>
          <w:iCs/>
          <w:szCs w:val="28"/>
        </w:rPr>
      </w:pPr>
      <w:r>
        <w:br w:type="page"/>
      </w:r>
    </w:p>
    <w:p w14:paraId="5749348B" w14:textId="180B5B50" w:rsidR="00146D79" w:rsidRDefault="006D7ED1" w:rsidP="00146D79">
      <w:pPr>
        <w:pStyle w:val="Heading2"/>
      </w:pPr>
      <w:bookmarkStart w:id="16" w:name="_2."/>
      <w:bookmarkStart w:id="17" w:name="_Toc433290349"/>
      <w:bookmarkEnd w:id="16"/>
      <w:r>
        <w:lastRenderedPageBreak/>
        <w:t>2</w:t>
      </w:r>
      <w:r w:rsidR="00146D79">
        <w:t>.</w:t>
      </w:r>
      <w:bookmarkEnd w:id="17"/>
    </w:p>
    <w:p w14:paraId="57B4835B" w14:textId="3666D426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</w:p>
    <w:p w14:paraId="43202DAC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146D79">
        <w:rPr>
          <w:rFonts w:ascii="Courier New" w:hAnsi="Courier New" w:cs="Courier New"/>
          <w:color w:val="000000"/>
          <w:sz w:val="20"/>
          <w:lang w:eastAsia="en-GB"/>
        </w:rPr>
        <w:t>Ny motor B kod</w:t>
      </w:r>
      <w:r w:rsidRPr="00146D79">
        <w:rPr>
          <w:rFonts w:ascii="Courier New" w:hAnsi="Courier New" w:cs="Courier New"/>
          <w:b/>
          <w:bCs/>
          <w:color w:val="000080"/>
          <w:sz w:val="20"/>
          <w:lang w:eastAsia="en-GB"/>
        </w:rPr>
        <w:t>:</w:t>
      </w: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I stort sett samma kod som Motor A</w:t>
      </w:r>
      <w:r w:rsidRPr="00146D79">
        <w:rPr>
          <w:rFonts w:ascii="Courier New" w:hAnsi="Courier New" w:cs="Courier New"/>
          <w:b/>
          <w:bCs/>
          <w:color w:val="000080"/>
          <w:sz w:val="20"/>
          <w:lang w:eastAsia="en-GB"/>
        </w:rPr>
        <w:t>.</w:t>
      </w:r>
    </w:p>
    <w:p w14:paraId="448503BD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eastAsia="en-GB"/>
        </w:rPr>
      </w:pP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           </w:t>
      </w:r>
      <w:r w:rsidRPr="00146D79">
        <w:rPr>
          <w:rFonts w:ascii="Courier New" w:hAnsi="Courier New" w:cs="Courier New"/>
          <w:color w:val="008000"/>
          <w:sz w:val="20"/>
          <w:lang w:eastAsia="en-GB"/>
        </w:rPr>
        <w:t>/* Övning B:4 - Plats för att lägga till motor */</w:t>
      </w:r>
    </w:p>
    <w:p w14:paraId="3DED44D9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case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7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:</w:t>
      </w:r>
    </w:p>
    <w:p w14:paraId="527714D8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Clean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LINE2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3D677E68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StrOut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"Set motor B pow"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466930C0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while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spellStart"/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bit_is_set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PIND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7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))</w:t>
      </w:r>
    </w:p>
    <w:p w14:paraId="4C800ED7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{</w:t>
      </w:r>
    </w:p>
    <w:p w14:paraId="67C626D2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if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spellStart"/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bit_is_clear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PIND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6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))</w:t>
      </w:r>
    </w:p>
    <w:p w14:paraId="37CC2287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{</w:t>
      </w:r>
    </w:p>
    <w:p w14:paraId="266974DE" w14:textId="77777777" w:rsidR="009F27A8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b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=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8000FF"/>
          <w:sz w:val="20"/>
          <w:lang w:val="en-GB" w:eastAsia="en-GB"/>
        </w:rPr>
        <w:t>unsigned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8000FF"/>
          <w:sz w:val="20"/>
          <w:lang w:val="en-GB" w:eastAsia="en-GB"/>
        </w:rPr>
        <w:t>char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*)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"\x02\x03\x07"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;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</w:t>
      </w:r>
    </w:p>
    <w:p w14:paraId="2D555F86" w14:textId="36B53022" w:rsidR="00146D79" w:rsidRPr="00146D79" w:rsidRDefault="009F27A8" w:rsidP="009F27A8">
      <w:pPr>
        <w:shd w:val="clear" w:color="auto" w:fill="FFFFFF"/>
        <w:ind w:left="3912" w:firstLine="1304"/>
        <w:rPr>
          <w:rFonts w:ascii="Courier New" w:hAnsi="Courier New" w:cs="Courier New"/>
          <w:color w:val="008000"/>
          <w:sz w:val="20"/>
          <w:lang w:val="en-GB" w:eastAsia="en-GB"/>
        </w:rPr>
      </w:pPr>
      <w:r>
        <w:rPr>
          <w:rFonts w:ascii="Courier New" w:hAnsi="Courier New" w:cs="Courier New"/>
          <w:color w:val="008000"/>
          <w:sz w:val="20"/>
          <w:lang w:val="en-GB" w:eastAsia="en-GB"/>
        </w:rPr>
        <w:t>// Motor B, Level 3</w:t>
      </w:r>
      <w:r w:rsidR="00146D79" w:rsidRPr="00146D79">
        <w:rPr>
          <w:rFonts w:ascii="Courier New" w:hAnsi="Courier New" w:cs="Courier New"/>
          <w:color w:val="008000"/>
          <w:sz w:val="20"/>
          <w:lang w:val="en-GB" w:eastAsia="en-GB"/>
        </w:rPr>
        <w:t xml:space="preserve">, Power </w:t>
      </w:r>
      <w:r>
        <w:rPr>
          <w:rFonts w:ascii="Courier New" w:hAnsi="Courier New" w:cs="Courier New"/>
          <w:color w:val="008000"/>
          <w:sz w:val="20"/>
          <w:lang w:val="en-GB" w:eastAsia="en-GB"/>
        </w:rPr>
        <w:t>7</w:t>
      </w:r>
    </w:p>
    <w:p w14:paraId="04A76E5E" w14:textId="77777777" w:rsidR="009F27A8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SendFrame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0x13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b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</w:t>
      </w:r>
    </w:p>
    <w:p w14:paraId="3F3E6049" w14:textId="2641C459" w:rsidR="00146D79" w:rsidRPr="00146D79" w:rsidRDefault="00146D79" w:rsidP="009F27A8">
      <w:pPr>
        <w:shd w:val="clear" w:color="auto" w:fill="FFFFFF"/>
        <w:ind w:left="1304" w:firstLine="1304"/>
        <w:rPr>
          <w:rFonts w:ascii="Courier New" w:hAnsi="Courier New" w:cs="Courier New"/>
          <w:color w:val="008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// SET MOTOR POWER</w:t>
      </w:r>
    </w:p>
    <w:p w14:paraId="5700AABB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Clean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LINE2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4FA2BC72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StrOut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"Motor B is set"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31244C90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MenuDelays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4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589A0069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}</w:t>
      </w:r>
    </w:p>
    <w:p w14:paraId="270E9CA7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}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break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;</w:t>
      </w:r>
    </w:p>
    <w:p w14:paraId="769C8AB5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</w:p>
    <w:p w14:paraId="6E822C00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case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8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:</w:t>
      </w:r>
    </w:p>
    <w:p w14:paraId="12DEEBB9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Clean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LINE2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0D05C518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StrOut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"Motor B on"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3166D5A1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while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spellStart"/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bit_is_set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PIND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7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))</w:t>
      </w:r>
    </w:p>
    <w:p w14:paraId="511E45E6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{</w:t>
      </w:r>
    </w:p>
    <w:p w14:paraId="116C5C2E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if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spellStart"/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bit_is_clear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PIND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6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))</w:t>
      </w:r>
    </w:p>
    <w:p w14:paraId="0518F91A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{</w:t>
      </w:r>
    </w:p>
    <w:p w14:paraId="2A190A40" w14:textId="3A6DAE0C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8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b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=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8000FF"/>
          <w:sz w:val="20"/>
          <w:lang w:val="en-GB" w:eastAsia="en-GB"/>
        </w:rPr>
        <w:t>unsigned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8000FF"/>
          <w:sz w:val="20"/>
          <w:lang w:val="en-GB" w:eastAsia="en-GB"/>
        </w:rPr>
        <w:t>char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*)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="00127431">
        <w:rPr>
          <w:rFonts w:ascii="Courier New" w:hAnsi="Courier New" w:cs="Courier New"/>
          <w:color w:val="808080"/>
          <w:sz w:val="20"/>
          <w:lang w:val="en-GB" w:eastAsia="en-GB"/>
        </w:rPr>
        <w:t>"\x82</w:t>
      </w:r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</w:t>
      </w:r>
      <w:proofErr w:type="gramStart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;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</w:t>
      </w:r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</w:t>
      </w:r>
      <w:proofErr w:type="gramEnd"/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 Modify/turn on motor B</w:t>
      </w:r>
    </w:p>
    <w:p w14:paraId="1DAB0EBF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8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SendFrame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0x21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b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</w:t>
      </w:r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// SET MOTOR ON</w:t>
      </w:r>
    </w:p>
    <w:p w14:paraId="46617287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MenuDelays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4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23738747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}</w:t>
      </w:r>
    </w:p>
    <w:p w14:paraId="2219674B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}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break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;</w:t>
      </w:r>
    </w:p>
    <w:p w14:paraId="439C5A13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</w:p>
    <w:p w14:paraId="60385CB9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case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9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:</w:t>
      </w:r>
    </w:p>
    <w:p w14:paraId="6D4A0C88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Clean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LINE2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4CCFA9C1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spell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LCD_</w:t>
      </w:r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StrOut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"Motor B off"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55B01DC4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while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spellStart"/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bit_is_set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PIND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7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))</w:t>
      </w:r>
    </w:p>
    <w:p w14:paraId="6072BB12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{</w:t>
      </w:r>
    </w:p>
    <w:p w14:paraId="2C7F9DB2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proofErr w:type="gramStart"/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if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spellStart"/>
      <w:proofErr w:type="gramEnd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bit_is_clear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PIND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6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))</w:t>
      </w:r>
    </w:p>
    <w:p w14:paraId="36D18EAE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{</w:t>
      </w:r>
    </w:p>
    <w:p w14:paraId="205B7AF6" w14:textId="462E72C1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8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b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=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r w:rsidRPr="00146D79">
        <w:rPr>
          <w:rFonts w:ascii="Courier New" w:hAnsi="Courier New" w:cs="Courier New"/>
          <w:color w:val="8000FF"/>
          <w:sz w:val="20"/>
          <w:lang w:val="en-GB" w:eastAsia="en-GB"/>
        </w:rPr>
        <w:t>unsigned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color w:val="8000FF"/>
          <w:sz w:val="20"/>
          <w:lang w:val="en-GB" w:eastAsia="en-GB"/>
        </w:rPr>
        <w:t>char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*)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="00127431">
        <w:rPr>
          <w:rFonts w:ascii="Courier New" w:hAnsi="Courier New" w:cs="Courier New"/>
          <w:color w:val="808080"/>
          <w:sz w:val="20"/>
          <w:lang w:val="en-GB" w:eastAsia="en-GB"/>
        </w:rPr>
        <w:t>"\x42</w:t>
      </w:r>
      <w:r w:rsidRPr="00146D79">
        <w:rPr>
          <w:rFonts w:ascii="Courier New" w:hAnsi="Courier New" w:cs="Courier New"/>
          <w:color w:val="808080"/>
          <w:sz w:val="20"/>
          <w:lang w:val="en-GB" w:eastAsia="en-GB"/>
        </w:rPr>
        <w:t>"</w:t>
      </w:r>
      <w:proofErr w:type="gramStart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;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</w:t>
      </w:r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</w:t>
      </w:r>
      <w:proofErr w:type="gramEnd"/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 Modify/turn off motor B</w:t>
      </w:r>
    </w:p>
    <w:p w14:paraId="7088E95C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8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SendFrame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0x21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,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b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</w:t>
      </w:r>
      <w:r w:rsidRPr="00146D79">
        <w:rPr>
          <w:rFonts w:ascii="Courier New" w:hAnsi="Courier New" w:cs="Courier New"/>
          <w:color w:val="008000"/>
          <w:sz w:val="20"/>
          <w:lang w:val="en-GB" w:eastAsia="en-GB"/>
        </w:rPr>
        <w:t>// SET MOTOR ON</w:t>
      </w:r>
    </w:p>
    <w:p w14:paraId="4F6D5EE3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    </w:t>
      </w:r>
      <w:proofErr w:type="spellStart"/>
      <w:proofErr w:type="gramStart"/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>MenuDelays</w:t>
      </w:r>
      <w:proofErr w:type="spellEnd"/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(</w:t>
      </w:r>
      <w:proofErr w:type="gramEnd"/>
      <w:r w:rsidRPr="00146D79">
        <w:rPr>
          <w:rFonts w:ascii="Courier New" w:hAnsi="Courier New" w:cs="Courier New"/>
          <w:color w:val="FF8000"/>
          <w:sz w:val="20"/>
          <w:lang w:val="en-GB" w:eastAsia="en-GB"/>
        </w:rPr>
        <w:t>4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);</w:t>
      </w:r>
    </w:p>
    <w:p w14:paraId="31DE1D08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}</w:t>
      </w:r>
    </w:p>
    <w:p w14:paraId="310C8B55" w14:textId="77777777" w:rsidR="00146D79" w:rsidRPr="00146D79" w:rsidRDefault="00146D79" w:rsidP="00146D79">
      <w:pPr>
        <w:shd w:val="clear" w:color="auto" w:fill="FFFFFF"/>
        <w:rPr>
          <w:rFonts w:ascii="Courier New" w:hAnsi="Courier New" w:cs="Courier New"/>
          <w:color w:val="000000"/>
          <w:sz w:val="20"/>
          <w:lang w:val="en-GB" w:eastAsia="en-GB"/>
        </w:rPr>
      </w:pP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               </w:t>
      </w:r>
      <w:r w:rsidRPr="00146D79">
        <w:rPr>
          <w:rFonts w:ascii="Courier New" w:hAnsi="Courier New" w:cs="Courier New"/>
          <w:b/>
          <w:bCs/>
          <w:color w:val="000080"/>
          <w:sz w:val="20"/>
          <w:lang w:val="en-GB" w:eastAsia="en-GB"/>
        </w:rPr>
        <w:t>}</w:t>
      </w:r>
      <w:r w:rsidRPr="00146D79">
        <w:rPr>
          <w:rFonts w:ascii="Courier New" w:hAnsi="Courier New" w:cs="Courier New"/>
          <w:color w:val="000000"/>
          <w:sz w:val="20"/>
          <w:lang w:val="en-GB" w:eastAsia="en-GB"/>
        </w:rPr>
        <w:t xml:space="preserve"> </w:t>
      </w:r>
      <w:r w:rsidRPr="00146D79">
        <w:rPr>
          <w:rFonts w:ascii="Courier New" w:hAnsi="Courier New" w:cs="Courier New"/>
          <w:b/>
          <w:bCs/>
          <w:color w:val="0000FF"/>
          <w:sz w:val="20"/>
          <w:lang w:val="en-GB" w:eastAsia="en-GB"/>
        </w:rPr>
        <w:t>break</w:t>
      </w:r>
    </w:p>
    <w:p w14:paraId="760E9DA4" w14:textId="77777777" w:rsidR="00146D79" w:rsidRPr="00146D79" w:rsidRDefault="00146D79" w:rsidP="00146D79"/>
    <w:p w14:paraId="2E719209" w14:textId="77777777" w:rsidR="00146D79" w:rsidRPr="00146D79" w:rsidRDefault="00146D79" w:rsidP="00513B25"/>
    <w:p w14:paraId="659F0F5F" w14:textId="77777777" w:rsidR="00380D30" w:rsidRDefault="00380D30" w:rsidP="00513B25">
      <w:pPr>
        <w:rPr>
          <w:szCs w:val="24"/>
        </w:rPr>
      </w:pPr>
    </w:p>
    <w:p w14:paraId="1D9F1943" w14:textId="77777777" w:rsidR="00380D30" w:rsidRDefault="00380D30" w:rsidP="00513B25">
      <w:pPr>
        <w:rPr>
          <w:szCs w:val="24"/>
        </w:rPr>
      </w:pPr>
    </w:p>
    <w:p w14:paraId="405E3D01" w14:textId="77777777" w:rsidR="00380D30" w:rsidRDefault="00380D30" w:rsidP="00513B25">
      <w:pPr>
        <w:rPr>
          <w:szCs w:val="24"/>
        </w:rPr>
      </w:pPr>
    </w:p>
    <w:p w14:paraId="58953BBB" w14:textId="77777777" w:rsidR="00380D30" w:rsidRDefault="00380D30" w:rsidP="00513B25">
      <w:pPr>
        <w:rPr>
          <w:szCs w:val="24"/>
        </w:rPr>
      </w:pPr>
    </w:p>
    <w:p w14:paraId="11056C56" w14:textId="77777777" w:rsidR="00380D30" w:rsidRDefault="00380D30" w:rsidP="00513B25">
      <w:pPr>
        <w:rPr>
          <w:szCs w:val="24"/>
        </w:rPr>
      </w:pPr>
    </w:p>
    <w:p w14:paraId="5A6C10E2" w14:textId="77777777" w:rsidR="00380D30" w:rsidRPr="00380D30" w:rsidRDefault="00380D30" w:rsidP="00513B25">
      <w:pPr>
        <w:rPr>
          <w:szCs w:val="24"/>
        </w:rPr>
      </w:pPr>
    </w:p>
    <w:sectPr w:rsidR="00380D30" w:rsidRPr="00380D30" w:rsidSect="00944CB3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20" w:footer="720" w:gutter="0"/>
      <w:pgNumType w:start="1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24103" w14:textId="77777777" w:rsidR="00454284" w:rsidRDefault="00454284">
      <w:r>
        <w:separator/>
      </w:r>
    </w:p>
  </w:endnote>
  <w:endnote w:type="continuationSeparator" w:id="0">
    <w:p w14:paraId="01F24339" w14:textId="77777777" w:rsidR="00454284" w:rsidRDefault="0045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E0973" w14:textId="77777777" w:rsidR="004C1263" w:rsidRDefault="004C1263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30D80" w14:textId="77777777" w:rsidR="006F10B8" w:rsidRDefault="006F10B8" w:rsidP="006F10B8">
    <w:pPr>
      <w:pStyle w:val="Footer"/>
      <w:pBdr>
        <w:top w:val="single" w:sz="4" w:space="1" w:color="auto"/>
      </w:pBdr>
      <w:jc w:val="both"/>
    </w:pPr>
    <w:r>
      <w:rPr>
        <w:sz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123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SECTIONPAGES   \* MERGEFORMAT </w:instrText>
    </w:r>
    <w:r>
      <w:rPr>
        <w:rStyle w:val="PageNumber"/>
      </w:rPr>
      <w:fldChar w:fldCharType="separate"/>
    </w:r>
    <w:r w:rsidR="00AC123D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)</w:t>
    </w:r>
    <w:r>
      <w:tab/>
    </w:r>
  </w:p>
  <w:p w14:paraId="37226FB0" w14:textId="77777777" w:rsidR="006F10B8" w:rsidRDefault="006F10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37A1D" w14:textId="77777777" w:rsidR="0035567A" w:rsidRDefault="0035567A">
    <w:pPr>
      <w:pStyle w:val="Footer"/>
    </w:pPr>
    <w:r>
      <w:tab/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0CA08" w14:textId="77777777" w:rsidR="00333681" w:rsidRDefault="00782C0C" w:rsidP="00782C0C">
    <w:pPr>
      <w:pStyle w:val="Footer"/>
      <w:pBdr>
        <w:top w:val="single" w:sz="4" w:space="1" w:color="auto"/>
      </w:pBdr>
      <w:jc w:val="both"/>
    </w:pPr>
    <w:r>
      <w:rPr>
        <w:sz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123D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SECTIONPAGES   \* MERGEFORMAT </w:instrText>
    </w:r>
    <w:r>
      <w:rPr>
        <w:rStyle w:val="PageNumber"/>
      </w:rPr>
      <w:fldChar w:fldCharType="separate"/>
    </w:r>
    <w:r w:rsidR="00AC123D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)</w:t>
    </w:r>
    <w:r w:rsidR="00333681"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DEC90" w14:textId="4420C10D" w:rsidR="0035781A" w:rsidRPr="00A55FFB" w:rsidRDefault="0035781A">
    <w:pPr>
      <w:pStyle w:val="Footer"/>
      <w:jc w:val="center"/>
      <w:rPr>
        <w:b/>
        <w:caps/>
        <w:noProof/>
      </w:rPr>
    </w:pPr>
  </w:p>
  <w:p w14:paraId="1939061D" w14:textId="77777777" w:rsidR="0035781A" w:rsidRDefault="0035781A" w:rsidP="003B1AAF">
    <w:pPr>
      <w:pStyle w:val="Footer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D187A" w14:textId="77777777" w:rsidR="0035781A" w:rsidRDefault="003578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373BC" w14:textId="77777777" w:rsidR="00454284" w:rsidRDefault="00454284">
      <w:r>
        <w:separator/>
      </w:r>
    </w:p>
  </w:footnote>
  <w:footnote w:type="continuationSeparator" w:id="0">
    <w:p w14:paraId="773DBF2F" w14:textId="77777777" w:rsidR="00454284" w:rsidRDefault="00454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FD55E" w14:textId="77777777" w:rsidR="004C1263" w:rsidRPr="00E7378F" w:rsidRDefault="00A6399F" w:rsidP="001435F8">
    <w:pPr>
      <w:pStyle w:val="Header"/>
      <w:tabs>
        <w:tab w:val="left" w:pos="993"/>
      </w:tabs>
      <w:spacing w:after="40"/>
      <w:rPr>
        <w:sz w:val="20"/>
      </w:rPr>
    </w:pPr>
    <w:r>
      <w:rPr>
        <w:sz w:val="20"/>
      </w:rPr>
      <w:t>Özgun Mirtchev</w:t>
    </w:r>
  </w:p>
  <w:p w14:paraId="60AFEB45" w14:textId="77777777" w:rsidR="004C1263" w:rsidRPr="00894D3B" w:rsidRDefault="004C1263" w:rsidP="00894D3B">
    <w:pPr>
      <w:pStyle w:val="Header"/>
      <w:tabs>
        <w:tab w:val="left" w:pos="993"/>
      </w:tabs>
      <w:spacing w:after="40"/>
    </w:pPr>
    <w:r>
      <w:t>ÖREBRO UNIVERSITET</w:t>
    </w:r>
    <w:r>
      <w:br/>
    </w:r>
    <w:r w:rsidRPr="00894D3B">
      <w:rPr>
        <w:rFonts w:ascii="Arial" w:hAnsi="Arial"/>
        <w:b/>
        <w:sz w:val="18"/>
      </w:rPr>
      <w:t>NATURVETE</w:t>
    </w:r>
    <w:r>
      <w:rPr>
        <w:rFonts w:ascii="Arial" w:hAnsi="Arial"/>
        <w:b/>
        <w:sz w:val="18"/>
      </w:rPr>
      <w:t>N</w:t>
    </w:r>
    <w:r w:rsidRPr="00894D3B">
      <w:rPr>
        <w:rFonts w:ascii="Arial" w:hAnsi="Arial"/>
        <w:b/>
        <w:sz w:val="18"/>
      </w:rPr>
      <w:t>SKAP OCH TEKNIK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C3AF2" w14:textId="77777777" w:rsidR="00127431" w:rsidRDefault="00127431" w:rsidP="00127431">
    <w:pPr>
      <w:pStyle w:val="Header"/>
      <w:pBdr>
        <w:bottom w:val="single" w:sz="4" w:space="1" w:color="auto"/>
      </w:pBdr>
      <w:jc w:val="both"/>
      <w:rPr>
        <w:sz w:val="20"/>
      </w:rPr>
    </w:pPr>
    <w:r w:rsidRPr="00782C0C">
      <w:rPr>
        <w:b/>
        <w:bCs/>
        <w:sz w:val="20"/>
      </w:rPr>
      <w:t>Datorkommunikation och nät</w:t>
    </w:r>
    <w:r>
      <w:rPr>
        <w:sz w:val="20"/>
      </w:rPr>
      <w:tab/>
      <w:t>Redovisning av laboration</w:t>
    </w:r>
  </w:p>
  <w:p w14:paraId="17580799" w14:textId="77777777" w:rsidR="00127431" w:rsidRDefault="001274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56F59" w14:textId="77777777" w:rsidR="0035567A" w:rsidRPr="00E7378F" w:rsidRDefault="0035567A" w:rsidP="001435F8">
    <w:pPr>
      <w:pStyle w:val="Header"/>
      <w:tabs>
        <w:tab w:val="left" w:pos="993"/>
      </w:tabs>
      <w:spacing w:after="40"/>
      <w:rPr>
        <w:sz w:val="20"/>
      </w:rPr>
    </w:pPr>
    <w:r>
      <w:rPr>
        <w:sz w:val="20"/>
      </w:rPr>
      <w:t>Student vid</w:t>
    </w:r>
  </w:p>
  <w:p w14:paraId="18A1BC26" w14:textId="77777777" w:rsidR="0035567A" w:rsidRPr="00894D3B" w:rsidRDefault="0035567A" w:rsidP="00894D3B">
    <w:pPr>
      <w:pStyle w:val="Header"/>
      <w:tabs>
        <w:tab w:val="left" w:pos="993"/>
      </w:tabs>
      <w:spacing w:after="40"/>
    </w:pPr>
    <w:r>
      <w:t>ÖREBRO UNIVERSITET</w:t>
    </w:r>
    <w:r>
      <w:br/>
    </w:r>
    <w:r w:rsidRPr="00894D3B">
      <w:rPr>
        <w:rFonts w:ascii="Arial" w:hAnsi="Arial"/>
        <w:b/>
        <w:sz w:val="18"/>
      </w:rPr>
      <w:t>NATURVETE</w:t>
    </w:r>
    <w:r>
      <w:rPr>
        <w:rFonts w:ascii="Arial" w:hAnsi="Arial"/>
        <w:b/>
        <w:sz w:val="18"/>
      </w:rPr>
      <w:t>N</w:t>
    </w:r>
    <w:r w:rsidRPr="00894D3B">
      <w:rPr>
        <w:rFonts w:ascii="Arial" w:hAnsi="Arial"/>
        <w:b/>
        <w:sz w:val="18"/>
      </w:rPr>
      <w:t>SKAP OCH TEKNIK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491B9" w14:textId="77777777" w:rsidR="00333681" w:rsidRPr="00E7378F" w:rsidRDefault="00333681" w:rsidP="001435F8">
    <w:pPr>
      <w:pStyle w:val="Header"/>
      <w:tabs>
        <w:tab w:val="left" w:pos="993"/>
      </w:tabs>
      <w:spacing w:after="40"/>
      <w:rPr>
        <w:sz w:val="20"/>
      </w:rPr>
    </w:pPr>
    <w:r>
      <w:rPr>
        <w:sz w:val="20"/>
      </w:rPr>
      <w:t>Student vid</w:t>
    </w:r>
  </w:p>
  <w:p w14:paraId="258DF1AD" w14:textId="77777777" w:rsidR="00333681" w:rsidRPr="00894D3B" w:rsidRDefault="00333681" w:rsidP="00894D3B">
    <w:pPr>
      <w:pStyle w:val="Header"/>
      <w:tabs>
        <w:tab w:val="left" w:pos="993"/>
      </w:tabs>
      <w:spacing w:after="40"/>
    </w:pPr>
    <w:r>
      <w:t>ÖREBRO UNIVERSITET</w:t>
    </w:r>
    <w:r>
      <w:br/>
    </w:r>
    <w:r w:rsidRPr="00894D3B">
      <w:rPr>
        <w:rFonts w:ascii="Arial" w:hAnsi="Arial"/>
        <w:b/>
        <w:sz w:val="18"/>
      </w:rPr>
      <w:t>NATURVETE</w:t>
    </w:r>
    <w:r>
      <w:rPr>
        <w:rFonts w:ascii="Arial" w:hAnsi="Arial"/>
        <w:b/>
        <w:sz w:val="18"/>
      </w:rPr>
      <w:t>N</w:t>
    </w:r>
    <w:r w:rsidRPr="00894D3B">
      <w:rPr>
        <w:rFonts w:ascii="Arial" w:hAnsi="Arial"/>
        <w:b/>
        <w:sz w:val="18"/>
      </w:rPr>
      <w:t>SKAP OCH TEKNIK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C8205" w14:textId="77777777" w:rsidR="00127431" w:rsidRDefault="00127431" w:rsidP="00127431">
    <w:pPr>
      <w:pStyle w:val="Header"/>
      <w:pBdr>
        <w:bottom w:val="single" w:sz="4" w:space="1" w:color="auto"/>
      </w:pBdr>
      <w:jc w:val="both"/>
      <w:rPr>
        <w:sz w:val="20"/>
      </w:rPr>
    </w:pPr>
    <w:r w:rsidRPr="00782C0C">
      <w:rPr>
        <w:b/>
        <w:bCs/>
        <w:sz w:val="20"/>
      </w:rPr>
      <w:t>Datorkommunikation och nät</w:t>
    </w:r>
    <w:r>
      <w:rPr>
        <w:sz w:val="20"/>
      </w:rPr>
      <w:tab/>
      <w:t>Redovisning av laboration</w:t>
    </w:r>
  </w:p>
  <w:p w14:paraId="61508617" w14:textId="6C9E08FD" w:rsidR="00127431" w:rsidRPr="00127431" w:rsidRDefault="00127431" w:rsidP="00127431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D2944" w14:textId="77777777" w:rsidR="00127431" w:rsidRPr="00127431" w:rsidRDefault="00127431" w:rsidP="00127431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1255A" w14:textId="77777777" w:rsidR="00944CB3" w:rsidRDefault="00944C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42C9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9626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67E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3F0F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CA58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AC98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C52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9444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FC9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46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9972F1"/>
    <w:multiLevelType w:val="hybridMultilevel"/>
    <w:tmpl w:val="28BAB6F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137E5"/>
    <w:multiLevelType w:val="hybridMultilevel"/>
    <w:tmpl w:val="E63C0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053A1"/>
    <w:multiLevelType w:val="hybridMultilevel"/>
    <w:tmpl w:val="16DEB26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6AD702D1"/>
    <w:multiLevelType w:val="hybridMultilevel"/>
    <w:tmpl w:val="771284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D0"/>
    <w:rsid w:val="00005514"/>
    <w:rsid w:val="00007A43"/>
    <w:rsid w:val="00021526"/>
    <w:rsid w:val="00024099"/>
    <w:rsid w:val="000249D0"/>
    <w:rsid w:val="000320E5"/>
    <w:rsid w:val="00035570"/>
    <w:rsid w:val="0004308B"/>
    <w:rsid w:val="000431CF"/>
    <w:rsid w:val="000463A8"/>
    <w:rsid w:val="00047D61"/>
    <w:rsid w:val="00051CF2"/>
    <w:rsid w:val="00063655"/>
    <w:rsid w:val="000643F7"/>
    <w:rsid w:val="00091E7D"/>
    <w:rsid w:val="000A25EE"/>
    <w:rsid w:val="000A7307"/>
    <w:rsid w:val="000B31A8"/>
    <w:rsid w:val="000C5D21"/>
    <w:rsid w:val="000D130B"/>
    <w:rsid w:val="000D2EB2"/>
    <w:rsid w:val="000E4B6E"/>
    <w:rsid w:val="000E5C46"/>
    <w:rsid w:val="000E74CE"/>
    <w:rsid w:val="000F356F"/>
    <w:rsid w:val="000F6332"/>
    <w:rsid w:val="001137B8"/>
    <w:rsid w:val="001156C1"/>
    <w:rsid w:val="001205D7"/>
    <w:rsid w:val="00126C8A"/>
    <w:rsid w:val="00126E0D"/>
    <w:rsid w:val="00127431"/>
    <w:rsid w:val="0014146C"/>
    <w:rsid w:val="001435F8"/>
    <w:rsid w:val="00145170"/>
    <w:rsid w:val="00146D79"/>
    <w:rsid w:val="0016074D"/>
    <w:rsid w:val="00166BD2"/>
    <w:rsid w:val="001674C3"/>
    <w:rsid w:val="00170C53"/>
    <w:rsid w:val="00180423"/>
    <w:rsid w:val="00185566"/>
    <w:rsid w:val="0019188B"/>
    <w:rsid w:val="0019577A"/>
    <w:rsid w:val="001A5246"/>
    <w:rsid w:val="001B0E09"/>
    <w:rsid w:val="001C32CB"/>
    <w:rsid w:val="001C3A68"/>
    <w:rsid w:val="001C65C9"/>
    <w:rsid w:val="001D039D"/>
    <w:rsid w:val="001D4922"/>
    <w:rsid w:val="001D5466"/>
    <w:rsid w:val="001F00D7"/>
    <w:rsid w:val="001F10B7"/>
    <w:rsid w:val="001F56B6"/>
    <w:rsid w:val="001F6430"/>
    <w:rsid w:val="001F708B"/>
    <w:rsid w:val="001F79E8"/>
    <w:rsid w:val="00204EA3"/>
    <w:rsid w:val="0021276F"/>
    <w:rsid w:val="002128EC"/>
    <w:rsid w:val="00215CAE"/>
    <w:rsid w:val="00220D02"/>
    <w:rsid w:val="002246F3"/>
    <w:rsid w:val="0022583F"/>
    <w:rsid w:val="002269C2"/>
    <w:rsid w:val="00232C7B"/>
    <w:rsid w:val="00236CBF"/>
    <w:rsid w:val="0023714E"/>
    <w:rsid w:val="00251552"/>
    <w:rsid w:val="00253B2E"/>
    <w:rsid w:val="002549F6"/>
    <w:rsid w:val="00262541"/>
    <w:rsid w:val="00282B32"/>
    <w:rsid w:val="00284DB0"/>
    <w:rsid w:val="00294AC8"/>
    <w:rsid w:val="002B67A0"/>
    <w:rsid w:val="002B69E0"/>
    <w:rsid w:val="002C5B91"/>
    <w:rsid w:val="002D2548"/>
    <w:rsid w:val="002E03F7"/>
    <w:rsid w:val="002E7ECB"/>
    <w:rsid w:val="002F7295"/>
    <w:rsid w:val="003012C6"/>
    <w:rsid w:val="00310CAF"/>
    <w:rsid w:val="00311B9A"/>
    <w:rsid w:val="003136E5"/>
    <w:rsid w:val="003171F7"/>
    <w:rsid w:val="003178A6"/>
    <w:rsid w:val="00326FC4"/>
    <w:rsid w:val="0032738C"/>
    <w:rsid w:val="00332528"/>
    <w:rsid w:val="00333681"/>
    <w:rsid w:val="003360BC"/>
    <w:rsid w:val="0034042D"/>
    <w:rsid w:val="003416A9"/>
    <w:rsid w:val="00342506"/>
    <w:rsid w:val="0035567A"/>
    <w:rsid w:val="00356227"/>
    <w:rsid w:val="0035781A"/>
    <w:rsid w:val="00371223"/>
    <w:rsid w:val="00377090"/>
    <w:rsid w:val="00380D30"/>
    <w:rsid w:val="00385A9C"/>
    <w:rsid w:val="003A7B7A"/>
    <w:rsid w:val="003B1AAF"/>
    <w:rsid w:val="003B3B87"/>
    <w:rsid w:val="003B440E"/>
    <w:rsid w:val="003C43B1"/>
    <w:rsid w:val="003D3CD2"/>
    <w:rsid w:val="003D4AFC"/>
    <w:rsid w:val="003D6046"/>
    <w:rsid w:val="003E15FA"/>
    <w:rsid w:val="003E6A09"/>
    <w:rsid w:val="00401DD9"/>
    <w:rsid w:val="00403B23"/>
    <w:rsid w:val="0040649A"/>
    <w:rsid w:val="004124A9"/>
    <w:rsid w:val="004219BD"/>
    <w:rsid w:val="004414D1"/>
    <w:rsid w:val="004420A3"/>
    <w:rsid w:val="0045288E"/>
    <w:rsid w:val="00454284"/>
    <w:rsid w:val="0045687B"/>
    <w:rsid w:val="00456D7E"/>
    <w:rsid w:val="00474C3B"/>
    <w:rsid w:val="004966AD"/>
    <w:rsid w:val="004A181D"/>
    <w:rsid w:val="004A65CB"/>
    <w:rsid w:val="004B21E1"/>
    <w:rsid w:val="004C00CE"/>
    <w:rsid w:val="004C0A37"/>
    <w:rsid w:val="004C1263"/>
    <w:rsid w:val="004C4927"/>
    <w:rsid w:val="004D28BE"/>
    <w:rsid w:val="004D403A"/>
    <w:rsid w:val="004D46C5"/>
    <w:rsid w:val="004E1550"/>
    <w:rsid w:val="004F02F0"/>
    <w:rsid w:val="004F0A67"/>
    <w:rsid w:val="004F179B"/>
    <w:rsid w:val="004F38BB"/>
    <w:rsid w:val="004F7E67"/>
    <w:rsid w:val="00502FCB"/>
    <w:rsid w:val="00506AFA"/>
    <w:rsid w:val="00511143"/>
    <w:rsid w:val="00513B25"/>
    <w:rsid w:val="0052322A"/>
    <w:rsid w:val="00530AF3"/>
    <w:rsid w:val="00531F57"/>
    <w:rsid w:val="00535D69"/>
    <w:rsid w:val="00536C6D"/>
    <w:rsid w:val="00545662"/>
    <w:rsid w:val="00547E15"/>
    <w:rsid w:val="00580F09"/>
    <w:rsid w:val="00584EE4"/>
    <w:rsid w:val="00586394"/>
    <w:rsid w:val="00592956"/>
    <w:rsid w:val="00596DBB"/>
    <w:rsid w:val="005A5A99"/>
    <w:rsid w:val="005B23DD"/>
    <w:rsid w:val="005C413C"/>
    <w:rsid w:val="005C47EE"/>
    <w:rsid w:val="005C6514"/>
    <w:rsid w:val="005C7853"/>
    <w:rsid w:val="005D0528"/>
    <w:rsid w:val="005D624A"/>
    <w:rsid w:val="005E209C"/>
    <w:rsid w:val="005E3691"/>
    <w:rsid w:val="005F3A1D"/>
    <w:rsid w:val="005F445C"/>
    <w:rsid w:val="00601703"/>
    <w:rsid w:val="006025D7"/>
    <w:rsid w:val="00611A35"/>
    <w:rsid w:val="00614F85"/>
    <w:rsid w:val="00625BB5"/>
    <w:rsid w:val="00630303"/>
    <w:rsid w:val="0063058B"/>
    <w:rsid w:val="00631204"/>
    <w:rsid w:val="00634CA9"/>
    <w:rsid w:val="00641875"/>
    <w:rsid w:val="00642186"/>
    <w:rsid w:val="0065358E"/>
    <w:rsid w:val="006624BF"/>
    <w:rsid w:val="00665A82"/>
    <w:rsid w:val="00666918"/>
    <w:rsid w:val="006900EC"/>
    <w:rsid w:val="00690425"/>
    <w:rsid w:val="006A71F2"/>
    <w:rsid w:val="006B4230"/>
    <w:rsid w:val="006B5429"/>
    <w:rsid w:val="006C206A"/>
    <w:rsid w:val="006C7DFF"/>
    <w:rsid w:val="006D2C9F"/>
    <w:rsid w:val="006D5116"/>
    <w:rsid w:val="006D6B95"/>
    <w:rsid w:val="006D7ED1"/>
    <w:rsid w:val="006F10B8"/>
    <w:rsid w:val="006F16D7"/>
    <w:rsid w:val="006F3E4B"/>
    <w:rsid w:val="006F4485"/>
    <w:rsid w:val="00712CC1"/>
    <w:rsid w:val="007145BD"/>
    <w:rsid w:val="00722FA0"/>
    <w:rsid w:val="007233CE"/>
    <w:rsid w:val="0072549F"/>
    <w:rsid w:val="0073037C"/>
    <w:rsid w:val="00734C17"/>
    <w:rsid w:val="00740D4A"/>
    <w:rsid w:val="00746FEA"/>
    <w:rsid w:val="00750BA6"/>
    <w:rsid w:val="007567E1"/>
    <w:rsid w:val="0077500E"/>
    <w:rsid w:val="007763BB"/>
    <w:rsid w:val="00777C1C"/>
    <w:rsid w:val="00782C0C"/>
    <w:rsid w:val="007A7EFD"/>
    <w:rsid w:val="007B181C"/>
    <w:rsid w:val="007C1E83"/>
    <w:rsid w:val="007C6AD9"/>
    <w:rsid w:val="007D1A96"/>
    <w:rsid w:val="007E0F96"/>
    <w:rsid w:val="007E3D21"/>
    <w:rsid w:val="007F1D7D"/>
    <w:rsid w:val="008019AD"/>
    <w:rsid w:val="008123DD"/>
    <w:rsid w:val="00851341"/>
    <w:rsid w:val="008646F2"/>
    <w:rsid w:val="00867F17"/>
    <w:rsid w:val="0087243E"/>
    <w:rsid w:val="00892949"/>
    <w:rsid w:val="00893987"/>
    <w:rsid w:val="00894D3B"/>
    <w:rsid w:val="008A278E"/>
    <w:rsid w:val="008A3436"/>
    <w:rsid w:val="008A4045"/>
    <w:rsid w:val="008A761A"/>
    <w:rsid w:val="008C28E8"/>
    <w:rsid w:val="008C65BB"/>
    <w:rsid w:val="008E1D3C"/>
    <w:rsid w:val="008E2D2B"/>
    <w:rsid w:val="008E6890"/>
    <w:rsid w:val="008F0B22"/>
    <w:rsid w:val="008F4559"/>
    <w:rsid w:val="00913F8B"/>
    <w:rsid w:val="009151BA"/>
    <w:rsid w:val="00916BE1"/>
    <w:rsid w:val="0092417A"/>
    <w:rsid w:val="00924392"/>
    <w:rsid w:val="00925BE0"/>
    <w:rsid w:val="00926D1B"/>
    <w:rsid w:val="0092769A"/>
    <w:rsid w:val="00933F90"/>
    <w:rsid w:val="00940DEE"/>
    <w:rsid w:val="00940EEC"/>
    <w:rsid w:val="009432C2"/>
    <w:rsid w:val="00944CB3"/>
    <w:rsid w:val="00972487"/>
    <w:rsid w:val="00986027"/>
    <w:rsid w:val="00992683"/>
    <w:rsid w:val="009947B2"/>
    <w:rsid w:val="00994B62"/>
    <w:rsid w:val="009A2324"/>
    <w:rsid w:val="009A3956"/>
    <w:rsid w:val="009A421C"/>
    <w:rsid w:val="009A4B77"/>
    <w:rsid w:val="009A6A21"/>
    <w:rsid w:val="009B0E07"/>
    <w:rsid w:val="009B2A2A"/>
    <w:rsid w:val="009C3F25"/>
    <w:rsid w:val="009D1694"/>
    <w:rsid w:val="009D6A85"/>
    <w:rsid w:val="009F1D49"/>
    <w:rsid w:val="009F27A8"/>
    <w:rsid w:val="009F27CB"/>
    <w:rsid w:val="009F5064"/>
    <w:rsid w:val="009F6FEA"/>
    <w:rsid w:val="009F7E88"/>
    <w:rsid w:val="00A048E2"/>
    <w:rsid w:val="00A2437F"/>
    <w:rsid w:val="00A27409"/>
    <w:rsid w:val="00A27EBF"/>
    <w:rsid w:val="00A30906"/>
    <w:rsid w:val="00A3385D"/>
    <w:rsid w:val="00A33D7B"/>
    <w:rsid w:val="00A34562"/>
    <w:rsid w:val="00A4049A"/>
    <w:rsid w:val="00A406A3"/>
    <w:rsid w:val="00A479A7"/>
    <w:rsid w:val="00A55FFB"/>
    <w:rsid w:val="00A6399F"/>
    <w:rsid w:val="00A72AC3"/>
    <w:rsid w:val="00A72C99"/>
    <w:rsid w:val="00A8151D"/>
    <w:rsid w:val="00A92BD3"/>
    <w:rsid w:val="00AA0CDF"/>
    <w:rsid w:val="00AA4728"/>
    <w:rsid w:val="00AA578E"/>
    <w:rsid w:val="00AB32E6"/>
    <w:rsid w:val="00AB61B5"/>
    <w:rsid w:val="00AC0719"/>
    <w:rsid w:val="00AC123D"/>
    <w:rsid w:val="00AC7555"/>
    <w:rsid w:val="00AD1B58"/>
    <w:rsid w:val="00B04A9C"/>
    <w:rsid w:val="00B15BBE"/>
    <w:rsid w:val="00B20680"/>
    <w:rsid w:val="00B2154F"/>
    <w:rsid w:val="00B24D59"/>
    <w:rsid w:val="00B37D53"/>
    <w:rsid w:val="00B46BCF"/>
    <w:rsid w:val="00B55B16"/>
    <w:rsid w:val="00B6007B"/>
    <w:rsid w:val="00B63979"/>
    <w:rsid w:val="00B769E7"/>
    <w:rsid w:val="00B80E33"/>
    <w:rsid w:val="00B82E43"/>
    <w:rsid w:val="00B9195E"/>
    <w:rsid w:val="00B978BD"/>
    <w:rsid w:val="00BB1132"/>
    <w:rsid w:val="00BB18F3"/>
    <w:rsid w:val="00BB461E"/>
    <w:rsid w:val="00BC679A"/>
    <w:rsid w:val="00BD43D0"/>
    <w:rsid w:val="00BD5690"/>
    <w:rsid w:val="00BE07B8"/>
    <w:rsid w:val="00BE0EB1"/>
    <w:rsid w:val="00BE3732"/>
    <w:rsid w:val="00BE6E54"/>
    <w:rsid w:val="00BE7BEF"/>
    <w:rsid w:val="00BF08A6"/>
    <w:rsid w:val="00BF5D44"/>
    <w:rsid w:val="00C04A4E"/>
    <w:rsid w:val="00C176CE"/>
    <w:rsid w:val="00C21AC0"/>
    <w:rsid w:val="00C25FCD"/>
    <w:rsid w:val="00C26032"/>
    <w:rsid w:val="00C4533E"/>
    <w:rsid w:val="00C47299"/>
    <w:rsid w:val="00C638B1"/>
    <w:rsid w:val="00C6392F"/>
    <w:rsid w:val="00C66722"/>
    <w:rsid w:val="00C804F1"/>
    <w:rsid w:val="00C91740"/>
    <w:rsid w:val="00C93A4A"/>
    <w:rsid w:val="00C97A58"/>
    <w:rsid w:val="00CA27DE"/>
    <w:rsid w:val="00CA417D"/>
    <w:rsid w:val="00CB278C"/>
    <w:rsid w:val="00CB324E"/>
    <w:rsid w:val="00CB4BBB"/>
    <w:rsid w:val="00CC73D0"/>
    <w:rsid w:val="00CD2BD1"/>
    <w:rsid w:val="00CD46DE"/>
    <w:rsid w:val="00CD5979"/>
    <w:rsid w:val="00CD6958"/>
    <w:rsid w:val="00CD6C97"/>
    <w:rsid w:val="00CE049A"/>
    <w:rsid w:val="00CF25CD"/>
    <w:rsid w:val="00D156C9"/>
    <w:rsid w:val="00D23E1E"/>
    <w:rsid w:val="00D2453A"/>
    <w:rsid w:val="00D25A00"/>
    <w:rsid w:val="00D26B1F"/>
    <w:rsid w:val="00D30CF4"/>
    <w:rsid w:val="00D32982"/>
    <w:rsid w:val="00D4433A"/>
    <w:rsid w:val="00D50952"/>
    <w:rsid w:val="00D54F32"/>
    <w:rsid w:val="00D55013"/>
    <w:rsid w:val="00D6341F"/>
    <w:rsid w:val="00D65735"/>
    <w:rsid w:val="00D67B25"/>
    <w:rsid w:val="00D7634A"/>
    <w:rsid w:val="00D849C6"/>
    <w:rsid w:val="00D9070C"/>
    <w:rsid w:val="00DA103F"/>
    <w:rsid w:val="00DB1B5D"/>
    <w:rsid w:val="00DB70C4"/>
    <w:rsid w:val="00DC5158"/>
    <w:rsid w:val="00DD298B"/>
    <w:rsid w:val="00DD46C2"/>
    <w:rsid w:val="00DD529E"/>
    <w:rsid w:val="00DD6724"/>
    <w:rsid w:val="00DE448C"/>
    <w:rsid w:val="00DE4E30"/>
    <w:rsid w:val="00DE59E3"/>
    <w:rsid w:val="00DF1643"/>
    <w:rsid w:val="00DF195E"/>
    <w:rsid w:val="00E01362"/>
    <w:rsid w:val="00E045A3"/>
    <w:rsid w:val="00E11758"/>
    <w:rsid w:val="00E13B46"/>
    <w:rsid w:val="00E22A72"/>
    <w:rsid w:val="00E330E9"/>
    <w:rsid w:val="00E35BC5"/>
    <w:rsid w:val="00E43229"/>
    <w:rsid w:val="00E53079"/>
    <w:rsid w:val="00E55472"/>
    <w:rsid w:val="00E6008C"/>
    <w:rsid w:val="00E6543D"/>
    <w:rsid w:val="00E675B3"/>
    <w:rsid w:val="00E71C77"/>
    <w:rsid w:val="00E76609"/>
    <w:rsid w:val="00E83275"/>
    <w:rsid w:val="00E9011A"/>
    <w:rsid w:val="00E96D27"/>
    <w:rsid w:val="00EA2130"/>
    <w:rsid w:val="00EB4EFB"/>
    <w:rsid w:val="00EC2136"/>
    <w:rsid w:val="00ED07C3"/>
    <w:rsid w:val="00ED3EF8"/>
    <w:rsid w:val="00ED402C"/>
    <w:rsid w:val="00ED6587"/>
    <w:rsid w:val="00EE2224"/>
    <w:rsid w:val="00EF67CF"/>
    <w:rsid w:val="00F21B49"/>
    <w:rsid w:val="00F327BF"/>
    <w:rsid w:val="00F36C11"/>
    <w:rsid w:val="00F373FD"/>
    <w:rsid w:val="00F43427"/>
    <w:rsid w:val="00F451E3"/>
    <w:rsid w:val="00F4724C"/>
    <w:rsid w:val="00F51813"/>
    <w:rsid w:val="00F63544"/>
    <w:rsid w:val="00F63FDA"/>
    <w:rsid w:val="00F65BFF"/>
    <w:rsid w:val="00F67270"/>
    <w:rsid w:val="00F7313D"/>
    <w:rsid w:val="00F833C2"/>
    <w:rsid w:val="00FB622D"/>
    <w:rsid w:val="00FC5C25"/>
    <w:rsid w:val="00FC70ED"/>
    <w:rsid w:val="00FD2171"/>
    <w:rsid w:val="00FD4790"/>
    <w:rsid w:val="00FD4896"/>
    <w:rsid w:val="00FD5002"/>
    <w:rsid w:val="00FD5771"/>
    <w:rsid w:val="00FD6394"/>
    <w:rsid w:val="00FF09B4"/>
    <w:rsid w:val="00FF0CF2"/>
    <w:rsid w:val="00FF1362"/>
    <w:rsid w:val="00FF1753"/>
    <w:rsid w:val="2EBCB465"/>
    <w:rsid w:val="5997443E"/>
    <w:rsid w:val="60A20CE6"/>
    <w:rsid w:val="6996D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29B470"/>
  <w15:chartTrackingRefBased/>
  <w15:docId w15:val="{2DE4C8A4-3D30-42BC-AB5F-1B307A17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B25"/>
    <w:rPr>
      <w:sz w:val="24"/>
    </w:rPr>
  </w:style>
  <w:style w:type="paragraph" w:styleId="Heading1">
    <w:name w:val="heading 1"/>
    <w:basedOn w:val="Normal"/>
    <w:next w:val="Normal"/>
    <w:qFormat/>
    <w:rsid w:val="00513B25"/>
    <w:pPr>
      <w:keepNext/>
      <w:spacing w:before="240" w:after="60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1276F"/>
    <w:pPr>
      <w:keepNext/>
      <w:spacing w:before="240" w:after="6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21276F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21276F"/>
    <w:pPr>
      <w:keepNext/>
      <w:spacing w:before="240" w:after="60"/>
      <w:outlineLvl w:val="3"/>
    </w:pPr>
    <w:rPr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CC73D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locked/>
    <w:rsid w:val="002F7295"/>
    <w:rPr>
      <w:sz w:val="36"/>
      <w:lang w:val="sv-SE" w:eastAsia="sv-SE" w:bidi="ar-SA"/>
    </w:rPr>
  </w:style>
  <w:style w:type="character" w:styleId="PageNumber">
    <w:name w:val="page number"/>
    <w:basedOn w:val="DefaultParagraphFont"/>
    <w:rsid w:val="00782C0C"/>
  </w:style>
  <w:style w:type="paragraph" w:styleId="TOC1">
    <w:name w:val="toc 1"/>
    <w:basedOn w:val="Normal"/>
    <w:next w:val="Normal"/>
    <w:autoRedefine/>
    <w:uiPriority w:val="39"/>
    <w:rsid w:val="00C93A4A"/>
  </w:style>
  <w:style w:type="character" w:styleId="Hyperlink">
    <w:name w:val="Hyperlink"/>
    <w:basedOn w:val="DefaultParagraphFont"/>
    <w:uiPriority w:val="99"/>
    <w:rsid w:val="00C93A4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C515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A2130"/>
    <w:pPr>
      <w:ind w:left="480"/>
    </w:pPr>
  </w:style>
  <w:style w:type="table" w:styleId="TableGrid">
    <w:name w:val="Table Grid"/>
    <w:basedOn w:val="TableNormal"/>
    <w:uiPriority w:val="39"/>
    <w:rsid w:val="00D32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500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D500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1">
    <w:name w:val="sc11"/>
    <w:basedOn w:val="DefaultParagraphFont"/>
    <w:rsid w:val="00146D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46D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46D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46D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146D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146D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46D7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146D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146D79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B18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7F1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5FF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\MALLAR\FB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022A6-5FF4-4461-B351-9F8817CA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FB1.DOT</Template>
  <TotalTime>2418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[Rubrik här]</vt:lpstr>
    </vt:vector>
  </TitlesOfParts>
  <Company>Högskolan i Örebro/Teknik</Company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[Rubrik här]</dc:title>
  <dc:subject/>
  <dc:creator>No Name</dc:creator>
  <cp:keywords/>
  <dc:description/>
  <cp:lastModifiedBy>Özgun M</cp:lastModifiedBy>
  <cp:revision>42</cp:revision>
  <cp:lastPrinted>2015-10-29T18:25:00Z</cp:lastPrinted>
  <dcterms:created xsi:type="dcterms:W3CDTF">2015-09-09T13:02:00Z</dcterms:created>
  <dcterms:modified xsi:type="dcterms:W3CDTF">2015-10-29T18:25:00Z</dcterms:modified>
</cp:coreProperties>
</file>